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4C5A0D" w:rsidP="004C5A0D">
      <w:pPr>
        <w:pStyle w:val="Titre"/>
      </w:pPr>
      <w:r>
        <w:t>Rapport de TP</w:t>
      </w:r>
      <w:r w:rsidR="00AF6535">
        <w:t xml:space="preserve"> N°2</w:t>
      </w:r>
      <w:r>
        <w:t xml:space="preserve"> BD : LES VUES</w:t>
      </w:r>
    </w:p>
    <w:p w:rsidR="00141A4C" w:rsidRPr="004C5A0D" w:rsidRDefault="004C5A0D" w:rsidP="004C5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BOUDOUR Mehdi / 201500008386/ </w:t>
      </w:r>
      <w:r w:rsidR="00AF6535">
        <w:rPr>
          <w:b/>
          <w:bCs/>
          <w:sz w:val="28"/>
          <w:szCs w:val="28"/>
        </w:rPr>
        <w:t>TP</w:t>
      </w:r>
      <w:r>
        <w:rPr>
          <w:b/>
          <w:bCs/>
          <w:sz w:val="28"/>
          <w:szCs w:val="28"/>
        </w:rPr>
        <w:t xml:space="preserve">: Création et Manipulation des Vues </w:t>
      </w:r>
    </w:p>
    <w:p w:rsidR="006270A9" w:rsidRDefault="004C5A0D" w:rsidP="004C5A0D">
      <w:pPr>
        <w:pStyle w:val="Titre1"/>
      </w:pPr>
      <w:r>
        <w:t>Création des Vues :</w:t>
      </w:r>
    </w:p>
    <w:p w:rsidR="006270A9" w:rsidRDefault="004C5A0D" w:rsidP="004C5A0D">
      <w:r>
        <w:t>1.</w:t>
      </w:r>
    </w:p>
    <w:p w:rsidR="004C5A0D" w:rsidRDefault="004C5A0D" w:rsidP="004C5A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6pt;height:109.55pt">
            <v:imagedata r:id="rId10" o:title="Question 1"/>
          </v:shape>
        </w:pict>
      </w:r>
    </w:p>
    <w:p w:rsidR="004C5A0D" w:rsidRDefault="004C5A0D" w:rsidP="004C5A0D">
      <w:r>
        <w:t>2.</w:t>
      </w:r>
    </w:p>
    <w:p w:rsidR="004C5A0D" w:rsidRDefault="004C5A0D" w:rsidP="004C5A0D">
      <w:r>
        <w:pict>
          <v:shape id="_x0000_i1026" type="#_x0000_t75" style="width:522.8pt;height:115.85pt">
            <v:imagedata r:id="rId11" o:title="Question 2"/>
          </v:shape>
        </w:pict>
      </w:r>
    </w:p>
    <w:p w:rsidR="00ED0E8E" w:rsidRPr="00ED0E8E" w:rsidRDefault="00ED0E8E" w:rsidP="00ED0E8E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ED0E8E" w:rsidRDefault="00ED0E8E" w:rsidP="00ED0E8E">
      <w:pPr>
        <w:pStyle w:val="Listepuces"/>
      </w:pPr>
      <w:r>
        <w:t>On remarque que le bateau dernièrement Inséré dans la table BATEAU apparait désormais dans la vue LISTEBATEAU (</w:t>
      </w:r>
      <w:proofErr w:type="gramStart"/>
      <w:r>
        <w:t>106 ,</w:t>
      </w:r>
      <w:proofErr w:type="gramEnd"/>
      <w:r>
        <w:t xml:space="preserve"> SIRTA). </w:t>
      </w:r>
    </w:p>
    <w:p w:rsidR="004C5A0D" w:rsidRDefault="00AF6535" w:rsidP="004C5A0D">
      <w:r>
        <w:t>3.</w:t>
      </w:r>
    </w:p>
    <w:p w:rsidR="00AF6535" w:rsidRDefault="00AF6535" w:rsidP="004C5A0D">
      <w:r>
        <w:pict>
          <v:shape id="_x0000_i1027" type="#_x0000_t75" style="width:523.4pt;height:183.45pt">
            <v:imagedata r:id="rId12" o:title="Question 3"/>
          </v:shape>
        </w:pict>
      </w:r>
    </w:p>
    <w:p w:rsidR="00AF6535" w:rsidRDefault="00AF6535" w:rsidP="004C5A0D"/>
    <w:p w:rsidR="00AF6535" w:rsidRDefault="00AF6535" w:rsidP="004C5A0D"/>
    <w:p w:rsidR="00AF6535" w:rsidRDefault="00AF6535" w:rsidP="004C5A0D"/>
    <w:p w:rsidR="00AF6535" w:rsidRDefault="00AF6535" w:rsidP="004C5A0D"/>
    <w:p w:rsidR="00AF6535" w:rsidRDefault="00AF6535" w:rsidP="004C5A0D">
      <w:r>
        <w:lastRenderedPageBreak/>
        <w:t>4.</w:t>
      </w:r>
    </w:p>
    <w:p w:rsidR="00AF6535" w:rsidRDefault="00AF6535" w:rsidP="004C5A0D">
      <w:r>
        <w:rPr>
          <w:noProof/>
          <w:lang w:eastAsia="fr-FR"/>
        </w:rPr>
        <w:drawing>
          <wp:inline distT="0" distB="0" distL="0" distR="0">
            <wp:extent cx="6646545" cy="2949620"/>
            <wp:effectExtent l="0" t="0" r="1905" b="3175"/>
            <wp:docPr id="1" name="Image 1" descr="C:\Users\Moflawer\Desktop\Dol_Gul_Dur\WorkShop_Tree\SQL\Almost_Done\SCRIPTs_Pour_TPs_BD2\TP_BD_2\Screen_Shots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flawer\Desktop\Dol_Gul_Dur\WorkShop_Tree\SQL\Almost_Done\SCRIPTs_Pour_TPs_BD2\TP_BD_2\Screen_Shots\Question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9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35" w:rsidRDefault="00AF6535" w:rsidP="004C5A0D">
      <w:r>
        <w:t>5.</w:t>
      </w:r>
    </w:p>
    <w:p w:rsidR="00AF6535" w:rsidRDefault="00AF6535" w:rsidP="004C5A0D">
      <w:r>
        <w:rPr>
          <w:noProof/>
          <w:lang w:eastAsia="fr-FR"/>
        </w:rPr>
        <w:drawing>
          <wp:inline distT="0" distB="0" distL="0" distR="0">
            <wp:extent cx="6646545" cy="2581578"/>
            <wp:effectExtent l="0" t="0" r="1905" b="9525"/>
            <wp:docPr id="2" name="Image 2" descr="C:\Users\Moflawer\Desktop\Dol_Gul_Dur\WorkShop_Tree\SQL\Almost_Done\SCRIPTs_Pour_TPs_BD2\TP_BD_2\Screen_Shots\Questi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flawer\Desktop\Dol_Gul_Dur\WorkShop_Tree\SQL\Almost_Done\SCRIPTs_Pour_TPs_BD2\TP_BD_2\Screen_Shots\Question 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58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8E" w:rsidRPr="00ED0E8E" w:rsidRDefault="00ED0E8E" w:rsidP="00ED0E8E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ED0E8E" w:rsidRDefault="00ED0E8E" w:rsidP="00ED0E8E">
      <w:pPr>
        <w:pStyle w:val="Listepuces"/>
      </w:pPr>
      <w:r>
        <w:t>On remarque que</w:t>
      </w:r>
      <w:r>
        <w:t xml:space="preserve"> le Champ NBBAT Nombre de Bateau Participants au Compétitions  NCOMP = 220 et NCOMP = 265  </w:t>
      </w:r>
      <w:proofErr w:type="spellStart"/>
      <w:r>
        <w:t>à</w:t>
      </w:r>
      <w:proofErr w:type="spellEnd"/>
      <w:r>
        <w:t xml:space="preserve"> </w:t>
      </w:r>
      <w:proofErr w:type="spellStart"/>
      <w:r>
        <w:t>augmenté</w:t>
      </w:r>
      <w:proofErr w:type="spellEnd"/>
      <w:r>
        <w:t xml:space="preserve"> de (+1) : (</w:t>
      </w:r>
      <w:proofErr w:type="gramStart"/>
      <w:r>
        <w:t>220 ,</w:t>
      </w:r>
      <w:proofErr w:type="gramEnd"/>
      <w:r>
        <w:t xml:space="preserve"> 1) =&gt; (220,2) et (265 , 1) =&gt; (265 , 2)</w:t>
      </w:r>
      <w:r>
        <w:t xml:space="preserve">. </w:t>
      </w:r>
    </w:p>
    <w:p w:rsidR="00AF6535" w:rsidRDefault="00AF6535" w:rsidP="004C5A0D">
      <w:r>
        <w:t>6.</w:t>
      </w:r>
    </w:p>
    <w:p w:rsidR="00AF6535" w:rsidRDefault="00AF6535" w:rsidP="004C5A0D">
      <w:r>
        <w:rPr>
          <w:noProof/>
          <w:lang w:eastAsia="fr-FR"/>
        </w:rPr>
        <w:drawing>
          <wp:inline distT="0" distB="0" distL="0" distR="0">
            <wp:extent cx="6646545" cy="1811424"/>
            <wp:effectExtent l="0" t="0" r="1905" b="0"/>
            <wp:docPr id="3" name="Image 3" descr="C:\Users\Moflawer\Desktop\Dol_Gul_Dur\WorkShop_Tree\SQL\Almost_Done\SCRIPTs_Pour_TPs_BD2\TP_BD_2\Screen_Shots\Questio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flawer\Desktop\Dol_Gul_Dur\WorkShop_Tree\SQL\Almost_Done\SCRIPTs_Pour_TPs_BD2\TP_BD_2\Screen_Shots\Question 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1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35" w:rsidRDefault="00AF6535" w:rsidP="004C5A0D">
      <w:r>
        <w:lastRenderedPageBreak/>
        <w:t>7.</w:t>
      </w:r>
    </w:p>
    <w:p w:rsidR="007068CD" w:rsidRDefault="00AF6535" w:rsidP="007068CD">
      <w:r>
        <w:rPr>
          <w:noProof/>
          <w:lang w:eastAsia="fr-FR"/>
        </w:rPr>
        <w:drawing>
          <wp:inline distT="0" distB="0" distL="0" distR="0" wp14:anchorId="3DE8FDCE" wp14:editId="2E5D9EFB">
            <wp:extent cx="6646545" cy="1051429"/>
            <wp:effectExtent l="0" t="0" r="1905" b="0"/>
            <wp:docPr id="4" name="Image 4" descr="C:\Users\Moflawer\Desktop\Dol_Gul_Dur\WorkShop_Tree\SQL\Almost_Done\SCRIPTs_Pour_TPs_BD2\TP_BD_2\Screen_Shots\Questio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flawer\Desktop\Dol_Gul_Dur\WorkShop_Tree\SQL\Almost_Done\SCRIPTs_Pour_TPs_BD2\TP_BD_2\Screen_Shots\Question 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0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CD" w:rsidRDefault="00AF6535" w:rsidP="007068CD">
      <w:pPr>
        <w:pStyle w:val="Titre1"/>
      </w:pPr>
      <w:r>
        <w:t>Mise à Jour au travers des Vues :</w:t>
      </w:r>
    </w:p>
    <w:p w:rsidR="00AF6535" w:rsidRDefault="00AF6535" w:rsidP="007068CD">
      <w:pPr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8.</w:t>
      </w: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39B355CE" wp14:editId="2FEFA3F1">
            <wp:extent cx="6646545" cy="5638246"/>
            <wp:effectExtent l="0" t="0" r="1905" b="635"/>
            <wp:docPr id="5" name="Image 5" descr="C:\Users\Moflawer\Desktop\Dol_Gul_Dur\WorkShop_Tree\SQL\Almost_Done\SCRIPTs_Pour_TPs_BD2\TP_BD_2\Screen_Shots\Questio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flawer\Desktop\Dol_Gul_Dur\WorkShop_Tree\SQL\Almost_Done\SCRIPTs_Pour_TPs_BD2\TP_BD_2\Screen_Shots\Question 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63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CD" w:rsidRPr="00ED0E8E" w:rsidRDefault="007068CD" w:rsidP="007068CD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7068CD" w:rsidRDefault="007068CD" w:rsidP="007068CD">
      <w:pPr>
        <w:pStyle w:val="Listepuces"/>
      </w:pPr>
      <w:r>
        <w:t xml:space="preserve">Le </w:t>
      </w:r>
      <w:proofErr w:type="spellStart"/>
      <w:r>
        <w:t>tuple</w:t>
      </w:r>
      <w:proofErr w:type="spellEnd"/>
      <w:r>
        <w:t xml:space="preserve"> a bien été ajouté dans la Vue </w:t>
      </w:r>
      <w:proofErr w:type="spellStart"/>
      <w:r>
        <w:t>ListeBateau</w:t>
      </w:r>
      <w:proofErr w:type="spellEnd"/>
      <w:r>
        <w:t xml:space="preserve"> et la Table BATEAU</w:t>
      </w:r>
      <w:r>
        <w:t xml:space="preserve">. </w:t>
      </w:r>
    </w:p>
    <w:p w:rsidR="007068CD" w:rsidRDefault="007068CD" w:rsidP="007068CD">
      <w:pPr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9.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1839751"/>
            <wp:effectExtent l="0" t="0" r="1905" b="8255"/>
            <wp:docPr id="6" name="Image 6" descr="C:\Users\Moflawer\Desktop\Dol_Gul_Dur\WorkShop_Tree\SQL\Almost_Done\SCRIPTs_Pour_TPs_BD2\TP_BD_2\Screen_Shots\Questio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flawer\Desktop\Dol_Gul_Dur\WorkShop_Tree\SQL\Almost_Done\SCRIPTs_Pour_TPs_BD2\TP_BD_2\Screen_Shots\Question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CD" w:rsidRPr="00ED0E8E" w:rsidRDefault="007068CD" w:rsidP="007068CD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7068CD" w:rsidRPr="007068CD" w:rsidRDefault="007068CD" w:rsidP="007068CD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 xml:space="preserve">Oui la Suppression et la Modification sont </w:t>
      </w:r>
      <w:proofErr w:type="gramStart"/>
      <w:r>
        <w:t>possible</w:t>
      </w:r>
      <w:proofErr w:type="gramEnd"/>
      <w:r>
        <w:t xml:space="preserve"> sur la Vue </w:t>
      </w:r>
      <w:proofErr w:type="spellStart"/>
      <w:r>
        <w:t>ListeBateau</w:t>
      </w:r>
      <w:proofErr w:type="spellEnd"/>
      <w:r>
        <w:t xml:space="preserve"> d’après le succès des 2 tentative de Suppression et de Modification présenté ci-dessus. </w:t>
      </w:r>
      <w:r>
        <w:t xml:space="preserve"> </w:t>
      </w:r>
    </w:p>
    <w:p w:rsidR="00AF6535" w:rsidRDefault="00AF6535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  <w:r w:rsidRPr="007068CD">
        <w:rPr>
          <w:caps/>
          <w:color w:val="262626" w:themeColor="text1" w:themeTint="D9"/>
          <w:sz w:val="24"/>
          <w:szCs w:val="26"/>
        </w:rPr>
        <w:t>10.</w:t>
      </w: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6D78EF36" wp14:editId="537DD10B">
            <wp:extent cx="6646545" cy="655955"/>
            <wp:effectExtent l="0" t="0" r="1905" b="0"/>
            <wp:docPr id="7" name="Image 7" descr="C:\Users\Moflawer\Desktop\Dol_Gul_Dur\WorkShop_Tree\SQL\Almost_Done\SCRIPTs_Pour_TPs_BD2\TP_BD_2\Screen_Shots\Questio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flawer\Desktop\Dol_Gul_Dur\WorkShop_Tree\SQL\Almost_Done\SCRIPTs_Pour_TPs_BD2\TP_BD_2\Screen_Shots\Question 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CD" w:rsidRPr="00ED0E8E" w:rsidRDefault="007068CD" w:rsidP="007068CD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7068CD" w:rsidRPr="007068CD" w:rsidRDefault="007068CD" w:rsidP="007068CD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 xml:space="preserve">L’insertion est impossible car ILLUSION n’a pas de </w:t>
      </w:r>
      <w:proofErr w:type="spellStart"/>
      <w:r>
        <w:t>nbat</w:t>
      </w:r>
      <w:proofErr w:type="spellEnd"/>
      <w:r>
        <w:t xml:space="preserve"> et comme </w:t>
      </w:r>
      <w:proofErr w:type="spellStart"/>
      <w:r>
        <w:t>nbat</w:t>
      </w:r>
      <w:proofErr w:type="spellEnd"/>
      <w:r>
        <w:t xml:space="preserve"> est PRIMARY KEY cette attribut ne peut donc pas être </w:t>
      </w:r>
      <w:proofErr w:type="gramStart"/>
      <w:r>
        <w:t xml:space="preserve">NULL </w:t>
      </w:r>
      <w:r>
        <w:t>.</w:t>
      </w:r>
      <w:proofErr w:type="gramEnd"/>
      <w:r>
        <w:t xml:space="preserve">  </w:t>
      </w:r>
    </w:p>
    <w:p w:rsidR="007068CD" w:rsidRDefault="007068CD" w:rsidP="007068CD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11.</w:t>
      </w:r>
    </w:p>
    <w:p w:rsidR="007068CD" w:rsidRDefault="007068CD" w:rsidP="007068CD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17DC40C7" wp14:editId="77ADBFD9">
            <wp:extent cx="6646545" cy="892028"/>
            <wp:effectExtent l="0" t="0" r="1905" b="3810"/>
            <wp:docPr id="8" name="Image 8" descr="C:\Users\Moflawer\Desktop\Dol_Gul_Dur\WorkShop_Tree\SQL\Almost_Done\SCRIPTs_Pour_TPs_BD2\TP_BD_2\Screen_Shots\Question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flawer\Desktop\Dol_Gul_Dur\WorkShop_Tree\SQL\Almost_Done\SCRIPTs_Pour_TPs_BD2\TP_BD_2\Screen_Shots\Question 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9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CD" w:rsidRDefault="007068CD" w:rsidP="007068CD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12.</w:t>
      </w:r>
    </w:p>
    <w:p w:rsidR="007068CD" w:rsidRDefault="007068CD" w:rsidP="007068CD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5FA5D274" wp14:editId="77879842">
            <wp:extent cx="6646545" cy="583856"/>
            <wp:effectExtent l="0" t="0" r="1905" b="6985"/>
            <wp:docPr id="9" name="Image 9" descr="C:\Users\Moflawer\Desktop\Dol_Gul_Dur\WorkShop_Tree\SQL\Almost_Done\SCRIPTs_Pour_TPs_BD2\TP_BD_2\Screen_Shots\Question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flawer\Desktop\Dol_Gul_Dur\WorkShop_Tree\SQL\Almost_Done\SCRIPTs_Pour_TPs_BD2\TP_BD_2\Screen_Shots\Question 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8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CD" w:rsidRDefault="007068CD" w:rsidP="007068CD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13.</w:t>
      </w:r>
    </w:p>
    <w:p w:rsidR="007068CD" w:rsidRDefault="007068CD" w:rsidP="007068CD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27E9204D" wp14:editId="3588FB6C">
            <wp:extent cx="6646545" cy="665649"/>
            <wp:effectExtent l="0" t="0" r="1905" b="1270"/>
            <wp:docPr id="10" name="Image 10" descr="C:\Users\Moflawer\Desktop\Dol_Gul_Dur\WorkShop_Tree\SQL\Almost_Done\SCRIPTs_Pour_TPs_BD2\TP_BD_2\Screen_Shots\Question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flawer\Desktop\Dol_Gul_Dur\WorkShop_Tree\SQL\Almost_Done\SCRIPTs_Pour_TPs_BD2\TP_BD_2\Screen_Shots\Question 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6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7068CD" w:rsidRDefault="007068CD" w:rsidP="007068CD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14.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4282758"/>
            <wp:effectExtent l="0" t="0" r="1905" b="3810"/>
            <wp:docPr id="11" name="Image 11" descr="C:\Users\Moflawer\Desktop\Dol_Gul_Dur\WorkShop_Tree\SQL\Almost_Done\SCRIPTs_Pour_TPs_BD2\TP_BD_2\Screen_Shots\Question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flawer\Desktop\Dol_Gul_Dur\WorkShop_Tree\SQL\Almost_Done\SCRIPTs_Pour_TPs_BD2\TP_BD_2\Screen_Shots\Question 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8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15.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3555292"/>
            <wp:effectExtent l="0" t="0" r="1905" b="7620"/>
            <wp:docPr id="12" name="Image 12" descr="C:\Users\Moflawer\Desktop\Dol_Gul_Dur\WorkShop_Tree\SQL\Almost_Done\SCRIPTs_Pour_TPs_BD2\TP_BD_2\Screen_Shots\Question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flawer\Desktop\Dol_Gul_Dur\WorkShop_Tree\SQL\Almost_Done\SCRIPTs_Pour_TPs_BD2\TP_BD_2\Screen_Shots\Question 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A0" w:rsidRPr="00ED0E8E" w:rsidRDefault="007D0AA0" w:rsidP="007D0AA0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7D0AA0" w:rsidRPr="007D0AA0" w:rsidRDefault="007D0AA0" w:rsidP="007D0AA0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 xml:space="preserve">Cette Vue Affiche les Bateau et le Nombre de leurs participations à des </w:t>
      </w:r>
      <w:proofErr w:type="spellStart"/>
      <w:r>
        <w:t>Competition</w:t>
      </w:r>
      <w:proofErr w:type="spellEnd"/>
      <w:r>
        <w:t>.</w:t>
      </w:r>
    </w:p>
    <w:p w:rsidR="007D0AA0" w:rsidRPr="007D0AA0" w:rsidRDefault="007D0AA0" w:rsidP="007D0AA0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lastRenderedPageBreak/>
        <w:t xml:space="preserve">Le Calcul est Faux Car le Bateau </w:t>
      </w:r>
      <w:proofErr w:type="spellStart"/>
      <w:r>
        <w:t>nbat</w:t>
      </w:r>
      <w:proofErr w:type="spellEnd"/>
      <w:r>
        <w:t xml:space="preserve"> = 109 n’a pas de Participation dans une compétition </w:t>
      </w:r>
      <w:proofErr w:type="spellStart"/>
      <w:r>
        <w:t>Ncomp</w:t>
      </w:r>
      <w:proofErr w:type="spellEnd"/>
      <w:r>
        <w:t xml:space="preserve"> = </w:t>
      </w:r>
      <w:proofErr w:type="gramStart"/>
      <w:r>
        <w:t>NULL</w:t>
      </w:r>
      <w:r>
        <w:rPr>
          <w:caps/>
          <w:color w:val="262626" w:themeColor="text1" w:themeTint="D9"/>
          <w:sz w:val="24"/>
          <w:szCs w:val="26"/>
        </w:rPr>
        <w:t xml:space="preserve"> ,</w:t>
      </w:r>
      <w:proofErr w:type="gramEnd"/>
      <w:r>
        <w:rPr>
          <w:caps/>
          <w:color w:val="262626" w:themeColor="text1" w:themeTint="D9"/>
          <w:sz w:val="24"/>
          <w:szCs w:val="26"/>
        </w:rPr>
        <w:t xml:space="preserve"> </w:t>
      </w:r>
      <w:r>
        <w:t xml:space="preserve">De  même pour  </w:t>
      </w:r>
      <w:r>
        <w:t xml:space="preserve">  </w:t>
      </w:r>
      <w:r>
        <w:t xml:space="preserve">la Nouveau </w:t>
      </w:r>
      <w:proofErr w:type="spellStart"/>
      <w:r>
        <w:t>tuple</w:t>
      </w:r>
      <w:proofErr w:type="spellEnd"/>
      <w:r>
        <w:t xml:space="preserve"> ajouté de </w:t>
      </w:r>
      <w:proofErr w:type="spellStart"/>
      <w:r>
        <w:t>nbat</w:t>
      </w:r>
      <w:proofErr w:type="spellEnd"/>
      <w:r>
        <w:t xml:space="preserve"> = 103 , donc il serait plus juste de filtré en éliminant les </w:t>
      </w:r>
      <w:proofErr w:type="spellStart"/>
      <w:r>
        <w:t>tuples</w:t>
      </w:r>
      <w:proofErr w:type="spellEnd"/>
      <w:r>
        <w:t xml:space="preserve"> dont le champ </w:t>
      </w:r>
      <w:proofErr w:type="spellStart"/>
      <w:r>
        <w:t>Ncomp</w:t>
      </w:r>
      <w:proofErr w:type="spellEnd"/>
      <w:r>
        <w:t xml:space="preserve"> = NULL Comme indiqué ci-dessus. </w:t>
      </w:r>
    </w:p>
    <w:p w:rsidR="007D0AA0" w:rsidRDefault="007D0AA0" w:rsidP="007D0AA0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16.</w:t>
      </w:r>
    </w:p>
    <w:p w:rsidR="007D0AA0" w:rsidRDefault="007D0AA0" w:rsidP="007D0AA0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304E8B07" wp14:editId="50385F03">
            <wp:extent cx="6646545" cy="721315"/>
            <wp:effectExtent l="0" t="0" r="1905" b="3175"/>
            <wp:docPr id="13" name="Image 13" descr="C:\Users\Moflawer\Desktop\Dol_Gul_Dur\WorkShop_Tree\SQL\Almost_Done\SCRIPTs_Pour_TPs_BD2\TP_BD_2\Screen_Shots\Question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flawer\Desktop\Dol_Gul_Dur\WorkShop_Tree\SQL\Almost_Done\SCRIPTs_Pour_TPs_BD2\TP_BD_2\Screen_Shots\Question 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7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19" w:rsidRPr="00ED0E8E" w:rsidRDefault="005B3F19" w:rsidP="005B3F19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5B3F19" w:rsidRPr="005B3F19" w:rsidRDefault="005B3F19" w:rsidP="005B3F19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 xml:space="preserve">L’insertion est impossible Car la requête dont la vue </w:t>
      </w:r>
      <w:proofErr w:type="spellStart"/>
      <w:r>
        <w:t>VBateau</w:t>
      </w:r>
      <w:proofErr w:type="spellEnd"/>
      <w:r>
        <w:t xml:space="preserve"> est </w:t>
      </w:r>
      <w:proofErr w:type="gramStart"/>
      <w:r>
        <w:t>issu</w:t>
      </w:r>
      <w:proofErr w:type="gramEnd"/>
      <w:r>
        <w:t xml:space="preserve"> contient un GROUP BY avec CALCUL (Fonction d’Agrégat)</w:t>
      </w:r>
      <w:r>
        <w:t>.</w:t>
      </w:r>
    </w:p>
    <w:p w:rsidR="007D0AA0" w:rsidRDefault="007D0AA0" w:rsidP="007D0AA0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17.</w:t>
      </w:r>
    </w:p>
    <w:p w:rsidR="007D0AA0" w:rsidRDefault="007D0AA0" w:rsidP="007D0AA0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1DA1DD45" wp14:editId="65B2581C">
            <wp:extent cx="6646545" cy="693760"/>
            <wp:effectExtent l="0" t="0" r="1905" b="0"/>
            <wp:docPr id="14" name="Image 14" descr="C:\Users\Moflawer\Desktop\Dol_Gul_Dur\WorkShop_Tree\SQL\Almost_Done\SCRIPTs_Pour_TPs_BD2\TP_BD_2\Screen_Shots\Question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flawer\Desktop\Dol_Gul_Dur\WorkShop_Tree\SQL\Almost_Done\SCRIPTs_Pour_TPs_BD2\TP_BD_2\Screen_Shots\Question 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19" w:rsidRPr="00ED0E8E" w:rsidRDefault="005B3F19" w:rsidP="005B3F19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5B3F19" w:rsidRPr="005B3F19" w:rsidRDefault="005B3F19" w:rsidP="005B3F19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>L’insertion est impossible Car la requ</w:t>
      </w:r>
      <w:r>
        <w:t xml:space="preserve">ête dont la vue </w:t>
      </w:r>
      <w:proofErr w:type="spellStart"/>
      <w:r>
        <w:t>CompBateau</w:t>
      </w:r>
      <w:proofErr w:type="spellEnd"/>
      <w:r>
        <w:t xml:space="preserve"> est </w:t>
      </w:r>
      <w:proofErr w:type="gramStart"/>
      <w:r>
        <w:t>issu</w:t>
      </w:r>
      <w:proofErr w:type="gramEnd"/>
      <w:r>
        <w:t xml:space="preserve"> </w:t>
      </w:r>
      <w:r>
        <w:t>contient une JOINTURE</w:t>
      </w:r>
      <w:r>
        <w:t>.</w:t>
      </w:r>
    </w:p>
    <w:p w:rsidR="007D0AA0" w:rsidRPr="007D0AA0" w:rsidRDefault="007D0AA0" w:rsidP="007D0AA0">
      <w:pPr>
        <w:pStyle w:val="Listepuces"/>
        <w:numPr>
          <w:ilvl w:val="0"/>
          <w:numId w:val="0"/>
        </w:numPr>
        <w:ind w:left="216"/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18.</w:t>
      </w:r>
    </w:p>
    <w:p w:rsidR="00AF6535" w:rsidRDefault="00B81641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162040" cy="5080635"/>
            <wp:effectExtent l="0" t="0" r="0" b="5715"/>
            <wp:docPr id="24" name="Image 24" descr="C:\Users\Moflawer\Desktop\Dol_Gul_Dur\WorkShop_Tree\SQL\Almost_Done\SCRIPTs_Pour_TPs_BD2\TP_BD_2\Screen_Shots\Question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flawer\Desktop\Dol_Gul_Dur\WorkShop_Tree\SQL\Almost_Done\SCRIPTs_Pour_TPs_BD2\TP_BD_2\Screen_Shots\Question 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F6535" w:rsidRDefault="00AF6535" w:rsidP="00AF6535">
      <w:pPr>
        <w:pStyle w:val="Titre1"/>
      </w:pPr>
      <w:r>
        <w:t xml:space="preserve">FORCE / NO FORC – READ ONLY | CHECK OPTION 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19.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802969"/>
            <wp:effectExtent l="0" t="0" r="1905" b="0"/>
            <wp:docPr id="16" name="Image 16" descr="C:\Users\Moflawer\Desktop\Dol_Gul_Dur\WorkShop_Tree\SQL\Almost_Done\SCRIPTs_Pour_TPs_BD2\TP_BD_2\Screen_Shots\Question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flawer\Desktop\Dol_Gul_Dur\WorkShop_Tree\SQL\Almost_Done\SCRIPTs_Pour_TPs_BD2\TP_BD_2\Screen_Shots\Question 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20.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614217"/>
            <wp:effectExtent l="0" t="0" r="1905" b="0"/>
            <wp:docPr id="17" name="Image 17" descr="C:\Users\Moflawer\Desktop\Dol_Gul_Dur\WorkShop_Tree\SQL\Almost_Done\SCRIPTs_Pour_TPs_BD2\TP_BD_2\Screen_Shots\Question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flawer\Desktop\Dol_Gul_Dur\WorkShop_Tree\SQL\Almost_Done\SCRIPTs_Pour_TPs_BD2\TP_BD_2\Screen_Shots\Question 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41" w:rsidRPr="00ED0E8E" w:rsidRDefault="00B81641" w:rsidP="00B81641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B81641" w:rsidRPr="005B3F19" w:rsidRDefault="00B81641" w:rsidP="00B81641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>Oui la Vue a été créée et avec erreur de compilation d’après ORACLE</w:t>
      </w:r>
      <w:r>
        <w:t>.</w:t>
      </w:r>
    </w:p>
    <w:p w:rsidR="00B81641" w:rsidRDefault="00B81641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21.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932602"/>
            <wp:effectExtent l="0" t="0" r="1905" b="1270"/>
            <wp:docPr id="18" name="Image 18" descr="C:\Users\Moflawer\Desktop\Dol_Gul_Dur\WorkShop_Tree\SQL\Almost_Done\SCRIPTs_Pour_TPs_BD2\TP_BD_2\Screen_Shots\Question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flawer\Desktop\Dol_Gul_Dur\WorkShop_Tree\SQL\Almost_Done\SCRIPTs_Pour_TPs_BD2\TP_BD_2\Screen_Shots\Question 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9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22.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695318"/>
            <wp:effectExtent l="0" t="0" r="1905" b="0"/>
            <wp:docPr id="19" name="Image 19" descr="C:\Users\Moflawer\Desktop\Dol_Gul_Dur\WorkShop_Tree\SQL\Almost_Done\SCRIPTs_Pour_TPs_BD2\TP_BD_2\Screen_Shots\Question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flawer\Desktop\Dol_Gul_Dur\WorkShop_Tree\SQL\Almost_Done\SCRIPTs_Pour_TPs_BD2\TP_BD_2\Screen_Shots\Question 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9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41" w:rsidRPr="00ED0E8E" w:rsidRDefault="00B81641" w:rsidP="00B81641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B81641" w:rsidRPr="00B81641" w:rsidRDefault="00B81641" w:rsidP="00B81641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 xml:space="preserve">Non l’insertion est non </w:t>
      </w:r>
      <w:proofErr w:type="gramStart"/>
      <w:r>
        <w:t>autorisé</w:t>
      </w:r>
      <w:proofErr w:type="gramEnd"/>
      <w:r>
        <w:t xml:space="preserve">  à cause du READ ONLY</w:t>
      </w:r>
      <w:r>
        <w:t>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23.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1944015"/>
            <wp:effectExtent l="0" t="0" r="1905" b="0"/>
            <wp:docPr id="20" name="Image 20" descr="C:\Users\Moflawer\Desktop\Dol_Gul_Dur\WorkShop_Tree\SQL\Almost_Done\SCRIPTs_Pour_TPs_BD2\TP_BD_2\Screen_Shots\Question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flawer\Desktop\Dol_Gul_Dur\WorkShop_Tree\SQL\Almost_Done\SCRIPTs_Pour_TPs_BD2\TP_BD_2\Screen_Shots\Question 2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24.</w:t>
      </w:r>
    </w:p>
    <w:p w:rsidR="00AF6535" w:rsidRDefault="00AF6535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>
            <wp:extent cx="6646545" cy="398834"/>
            <wp:effectExtent l="0" t="0" r="1905" b="1270"/>
            <wp:docPr id="21" name="Image 21" descr="C:\Users\Moflawer\Desktop\Dol_Gul_Dur\WorkShop_Tree\SQL\Almost_Done\SCRIPTs_Pour_TPs_BD2\TP_BD_2\Screen_Shots\Question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oflawer\Desktop\Dol_Gul_Dur\WorkShop_Tree\SQL\Almost_Done\SCRIPTs_Pour_TPs_BD2\TP_BD_2\Screen_Shots\Question 2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41" w:rsidRPr="00ED0E8E" w:rsidRDefault="00B81641" w:rsidP="00B81641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B81641" w:rsidRPr="005B3F19" w:rsidRDefault="00B81641" w:rsidP="00B81641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 xml:space="preserve">Oui l’insertion est </w:t>
      </w:r>
      <w:proofErr w:type="gramStart"/>
      <w:r>
        <w:t>autorisé</w:t>
      </w:r>
      <w:proofErr w:type="gramEnd"/>
      <w:r>
        <w:t>.</w:t>
      </w:r>
    </w:p>
    <w:p w:rsidR="001B29CF" w:rsidRDefault="001B29CF" w:rsidP="00B81641">
      <w:pPr>
        <w:pStyle w:val="Listepuces"/>
        <w:numPr>
          <w:ilvl w:val="0"/>
          <w:numId w:val="0"/>
        </w:numPr>
        <w:ind w:left="216"/>
      </w:pP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25.</w:t>
      </w: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58DE6EA7" wp14:editId="6847D528">
            <wp:extent cx="6646545" cy="2014331"/>
            <wp:effectExtent l="0" t="0" r="1905" b="5080"/>
            <wp:docPr id="22" name="Image 22" descr="C:\Users\Moflawer\Desktop\Dol_Gul_Dur\WorkShop_Tree\SQL\Almost_Done\SCRIPTs_Pour_TPs_BD2\TP_BD_2\Screen_Shots\Question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flawer\Desktop\Dol_Gul_Dur\WorkShop_Tree\SQL\Almost_Done\SCRIPTs_Pour_TPs_BD2\TP_BD_2\Screen_Shots\Question 2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26.</w:t>
      </w:r>
    </w:p>
    <w:p w:rsidR="00B81641" w:rsidRDefault="00B81641" w:rsidP="00B81641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drawing>
          <wp:inline distT="0" distB="0" distL="0" distR="0" wp14:anchorId="26C94D3A" wp14:editId="13A480EA">
            <wp:extent cx="6646545" cy="613097"/>
            <wp:effectExtent l="0" t="0" r="1905" b="0"/>
            <wp:docPr id="23" name="Image 23" descr="C:\Users\Moflawer\Desktop\Dol_Gul_Dur\WorkShop_Tree\SQL\Almost_Done\SCRIPTs_Pour_TPs_BD2\TP_BD_2\Screen_Shots\Question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flawer\Desktop\Dol_Gul_Dur\WorkShop_Tree\SQL\Almost_Done\SCRIPTs_Pour_TPs_BD2\TP_BD_2\Screen_Shots\Question 2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1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41" w:rsidRPr="00ED0E8E" w:rsidRDefault="00B81641" w:rsidP="00B81641">
      <w:pPr>
        <w:pStyle w:val="Titre2"/>
        <w:rPr>
          <w:color w:val="FF0000"/>
        </w:rPr>
      </w:pPr>
      <w:r w:rsidRPr="00ED0E8E">
        <w:rPr>
          <w:color w:val="FF0000"/>
        </w:rPr>
        <w:t>Remarque :</w:t>
      </w:r>
    </w:p>
    <w:p w:rsidR="00B81641" w:rsidRPr="005B3F19" w:rsidRDefault="00B81641" w:rsidP="00B81641">
      <w:pPr>
        <w:pStyle w:val="Listepuces"/>
        <w:rPr>
          <w:caps/>
          <w:color w:val="262626" w:themeColor="text1" w:themeTint="D9"/>
          <w:sz w:val="24"/>
          <w:szCs w:val="26"/>
        </w:rPr>
      </w:pPr>
      <w:r>
        <w:t>Insertion impossible après Modification de la Vue avec CHECK OPTION</w:t>
      </w:r>
      <w:r>
        <w:t>.</w:t>
      </w:r>
    </w:p>
    <w:p w:rsidR="00B81641" w:rsidRPr="001B29CF" w:rsidRDefault="00B81641" w:rsidP="00B81641">
      <w:pPr>
        <w:pStyle w:val="Listepuces"/>
        <w:numPr>
          <w:ilvl w:val="0"/>
          <w:numId w:val="0"/>
        </w:numPr>
        <w:ind w:left="216"/>
      </w:pPr>
      <w:bookmarkStart w:id="0" w:name="_GoBack"/>
      <w:bookmarkEnd w:id="0"/>
    </w:p>
    <w:sectPr w:rsidR="00B81641" w:rsidRPr="001B29CF" w:rsidSect="004C5A0D">
      <w:footerReference w:type="default" r:id="rId36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454" w:rsidRDefault="00C94454">
      <w:pPr>
        <w:spacing w:after="0"/>
      </w:pPr>
      <w:r>
        <w:separator/>
      </w:r>
    </w:p>
  </w:endnote>
  <w:endnote w:type="continuationSeparator" w:id="0">
    <w:p w:rsidR="00C94454" w:rsidRDefault="00C944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B81641">
      <w:rPr>
        <w:noProof/>
        <w:lang w:bidi="fr-FR"/>
      </w:rPr>
      <w:t>9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454" w:rsidRDefault="00C94454">
      <w:pPr>
        <w:spacing w:after="0"/>
      </w:pPr>
      <w:r>
        <w:separator/>
      </w:r>
    </w:p>
  </w:footnote>
  <w:footnote w:type="continuationSeparator" w:id="0">
    <w:p w:rsidR="00C94454" w:rsidRDefault="00C944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C02969"/>
    <w:multiLevelType w:val="hybridMultilevel"/>
    <w:tmpl w:val="AF667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0D"/>
    <w:rsid w:val="000A4F59"/>
    <w:rsid w:val="00141A4C"/>
    <w:rsid w:val="001B29CF"/>
    <w:rsid w:val="001F0C36"/>
    <w:rsid w:val="0028220F"/>
    <w:rsid w:val="00356C14"/>
    <w:rsid w:val="004C5A0D"/>
    <w:rsid w:val="005B3F19"/>
    <w:rsid w:val="00617B26"/>
    <w:rsid w:val="006270A9"/>
    <w:rsid w:val="00675956"/>
    <w:rsid w:val="00681034"/>
    <w:rsid w:val="007068CD"/>
    <w:rsid w:val="007D0AA0"/>
    <w:rsid w:val="00816216"/>
    <w:rsid w:val="0087734B"/>
    <w:rsid w:val="008A5F36"/>
    <w:rsid w:val="009D5933"/>
    <w:rsid w:val="00AF6535"/>
    <w:rsid w:val="00B81641"/>
    <w:rsid w:val="00BD768D"/>
    <w:rsid w:val="00C61F8E"/>
    <w:rsid w:val="00C94454"/>
    <w:rsid w:val="00E83E4B"/>
    <w:rsid w:val="00E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flawer\Downloads\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4CC03E-E8E2-4851-B60F-C77CC7CE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74</TotalTime>
  <Pages>9</Pages>
  <Words>305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Moflawer</dc:creator>
  <cp:lastModifiedBy>Mustafa Moflawer</cp:lastModifiedBy>
  <cp:revision>2</cp:revision>
  <dcterms:created xsi:type="dcterms:W3CDTF">2017-10-23T22:11:00Z</dcterms:created>
  <dcterms:modified xsi:type="dcterms:W3CDTF">2017-10-23T23:25:00Z</dcterms:modified>
  <cp:version/>
</cp:coreProperties>
</file>