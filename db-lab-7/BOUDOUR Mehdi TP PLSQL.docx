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5F3" w:rsidRDefault="007F2839" w:rsidP="004F4C6B">
      <w:pPr>
        <w:pStyle w:val="Titre"/>
      </w:pPr>
      <w:r>
        <w:t xml:space="preserve">Rapport de TP N°6 BD : </w:t>
      </w:r>
      <w:r w:rsidR="004F4C6B">
        <w:t>PL/SQL</w:t>
      </w:r>
    </w:p>
    <w:p w:rsidR="007C55F3" w:rsidRPr="004C5A0D" w:rsidRDefault="007C55F3" w:rsidP="004F4C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BOUDOUR Mehdi / 201500008386/ TP: </w:t>
      </w:r>
      <w:r w:rsidR="004F4C6B">
        <w:rPr>
          <w:b/>
          <w:bCs/>
          <w:sz w:val="28"/>
          <w:szCs w:val="28"/>
        </w:rPr>
        <w:t>PL/SQL</w:t>
      </w:r>
    </w:p>
    <w:p w:rsidR="00396D5B" w:rsidRDefault="00396D5B" w:rsidP="00A75FE7">
      <w:pPr>
        <w:pStyle w:val="Titre1"/>
      </w:pP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A75FE7" w:rsidRDefault="00A75FE7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1)</w: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45pt;height:197pt">
            <v:imagedata r:id="rId10" o:title="1.1"/>
          </v:shape>
        </w:pic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26" type="#_x0000_t75" style="width:522.45pt;height:290.3pt">
            <v:imagedata r:id="rId11" o:title="1.2"/>
          </v:shape>
        </w:pic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lastRenderedPageBreak/>
        <w:pict>
          <v:shape id="_x0000_i1027" type="#_x0000_t75" style="width:522.45pt;height:258.6pt">
            <v:imagedata r:id="rId12" o:title="1.3"/>
          </v:shape>
        </w:pict>
      </w:r>
    </w:p>
    <w:p w:rsidR="004F4C6B" w:rsidRDefault="004F4C6B" w:rsidP="004F4C6B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28" type="#_x0000_t75" style="width:523pt;height:133.65pt">
            <v:imagedata r:id="rId13" o:title="1.4"/>
          </v:shape>
        </w:pic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2)</w: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29" type="#_x0000_t75" style="width:523pt;height:46.1pt">
            <v:imagedata r:id="rId14" o:title="2"/>
          </v:shape>
        </w:pic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3)</w: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0" type="#_x0000_t75" style="width:523pt;height:105.4pt">
            <v:imagedata r:id="rId15" o:title="3"/>
          </v:shape>
        </w:pic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4)</w: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1" type="#_x0000_t75" style="width:522.45pt;height:111.75pt">
            <v:imagedata r:id="rId16" o:title="4"/>
          </v:shape>
        </w:pic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lastRenderedPageBreak/>
        <w:t>5)</w: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2" type="#_x0000_t75" style="width:523pt;height:137.1pt">
            <v:imagedata r:id="rId17" o:title="5"/>
          </v:shape>
        </w:pic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6)</w: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3" type="#_x0000_t75" style="width:523pt;height:132.5pt">
            <v:imagedata r:id="rId18" o:title="6"/>
          </v:shape>
        </w:pic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7)</w: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4" type="#_x0000_t75" style="width:523pt;height:151.5pt">
            <v:imagedata r:id="rId19" o:title="7"/>
          </v:shape>
        </w:pic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8)</w: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5" type="#_x0000_t75" style="width:522.45pt;height:136.5pt">
            <v:imagedata r:id="rId20" o:title="8"/>
          </v:shape>
        </w:pict>
      </w:r>
    </w:p>
    <w:p w:rsidR="004F4C6B" w:rsidRDefault="004F4C6B" w:rsidP="004F4C6B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4F4C6B" w:rsidP="004F4C6B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4F4C6B" w:rsidP="004F4C6B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4F4C6B" w:rsidP="004F4C6B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4F4C6B" w:rsidP="004F4C6B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4F4C6B" w:rsidP="004F4C6B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4F4C6B" w:rsidP="004F4C6B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4F4C6B" w:rsidP="004F4C6B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4F4C6B" w:rsidP="004F4C6B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4F4C6B" w:rsidP="004F4C6B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4F4C6B" w:rsidP="004F4C6B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lastRenderedPageBreak/>
        <w:t>9)</w: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6" type="#_x0000_t75" style="width:523pt;height:150.35pt">
            <v:imagedata r:id="rId21" o:title="9"/>
          </v:shape>
        </w:pic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10)</w: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7" type="#_x0000_t75" style="width:523pt;height:214.25pt">
            <v:imagedata r:id="rId22" o:title="10"/>
          </v:shape>
        </w:pic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11)</w: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8" type="#_x0000_t75" style="width:523pt;height:3in">
            <v:imagedata r:id="rId23" o:title="11"/>
          </v:shape>
        </w:pic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lastRenderedPageBreak/>
        <w:t>12)</w: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9" type="#_x0000_t75" style="width:523pt;height:173.4pt">
            <v:imagedata r:id="rId24" o:title="12"/>
          </v:shape>
        </w:pic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13)</w: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40" type="#_x0000_t75" style="width:522.45pt;height:271.85pt">
            <v:imagedata r:id="rId25" o:title="13"/>
          </v:shape>
        </w:pic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14)</w: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41" type="#_x0000_t75" style="width:523pt;height:260.95pt">
            <v:imagedata r:id="rId26" o:title="14.1"/>
          </v:shape>
        </w:pict>
      </w: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bookmarkStart w:id="0" w:name="_GoBack"/>
      <w:bookmarkEnd w:id="0"/>
      <w:r>
        <w:rPr>
          <w:caps/>
          <w:color w:val="262626" w:themeColor="text1" w:themeTint="D9"/>
          <w:sz w:val="24"/>
          <w:szCs w:val="26"/>
        </w:rPr>
        <w:lastRenderedPageBreak/>
        <w:pict>
          <v:shape id="_x0000_i1042" type="#_x0000_t75" style="width:523pt;height:199.3pt">
            <v:imagedata r:id="rId27" o:title="14.2"/>
          </v:shape>
        </w:pict>
      </w:r>
    </w:p>
    <w:sectPr w:rsidR="004F4C6B" w:rsidSect="004C5A0D">
      <w:footerReference w:type="default" r:id="rId28"/>
      <w:pgSz w:w="11907" w:h="16839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F6D" w:rsidRDefault="00A52F6D">
      <w:pPr>
        <w:spacing w:after="0"/>
      </w:pPr>
      <w:r>
        <w:separator/>
      </w:r>
    </w:p>
  </w:endnote>
  <w:endnote w:type="continuationSeparator" w:id="0">
    <w:p w:rsidR="00A52F6D" w:rsidRDefault="00A52F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0A9" w:rsidRDefault="009D5933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4F4C6B">
      <w:rPr>
        <w:noProof/>
        <w:lang w:bidi="fr-FR"/>
      </w:rPr>
      <w:t>7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F6D" w:rsidRDefault="00A52F6D">
      <w:pPr>
        <w:spacing w:after="0"/>
      </w:pPr>
      <w:r>
        <w:separator/>
      </w:r>
    </w:p>
  </w:footnote>
  <w:footnote w:type="continuationSeparator" w:id="0">
    <w:p w:rsidR="00A52F6D" w:rsidRDefault="00A52F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76464C"/>
    <w:multiLevelType w:val="hybridMultilevel"/>
    <w:tmpl w:val="DEB0B8AE"/>
    <w:lvl w:ilvl="0" w:tplc="B7F0E544">
      <w:start w:val="19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1656"/>
        </w:tabs>
        <w:ind w:left="165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2088"/>
        </w:tabs>
        <w:ind w:left="208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2"/>
        </w:tabs>
        <w:ind w:left="295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84"/>
        </w:tabs>
        <w:ind w:left="338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816"/>
        </w:tabs>
        <w:ind w:left="381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48"/>
        </w:tabs>
        <w:ind w:left="424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112"/>
        </w:tabs>
        <w:ind w:left="5112" w:hanging="216"/>
      </w:pPr>
      <w:rPr>
        <w:rFonts w:ascii="Wingdings" w:hAnsi="Wingdings" w:hint="default"/>
      </w:rPr>
    </w:lvl>
  </w:abstractNum>
  <w:abstractNum w:abstractNumId="13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CC02969"/>
    <w:multiLevelType w:val="hybridMultilevel"/>
    <w:tmpl w:val="AF667C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6D9D5ECA"/>
    <w:multiLevelType w:val="multilevel"/>
    <w:tmpl w:val="2DB03242"/>
    <w:lvl w:ilvl="0">
      <w:start w:val="1"/>
      <w:numFmt w:val="decimal"/>
      <w:pStyle w:val="Listenum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3"/>
  </w:num>
  <w:num w:numId="17">
    <w:abstractNumId w:val="16"/>
  </w:num>
  <w:num w:numId="18">
    <w:abstractNumId w:val="11"/>
  </w:num>
  <w:num w:numId="19">
    <w:abstractNumId w:val="21"/>
  </w:num>
  <w:num w:numId="20">
    <w:abstractNumId w:val="19"/>
  </w:num>
  <w:num w:numId="21">
    <w:abstractNumId w:val="12"/>
  </w:num>
  <w:num w:numId="22">
    <w:abstractNumId w:val="15"/>
  </w:num>
  <w:num w:numId="23">
    <w:abstractNumId w:val="20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A0D"/>
    <w:rsid w:val="0003070B"/>
    <w:rsid w:val="000A4F59"/>
    <w:rsid w:val="00101AEC"/>
    <w:rsid w:val="00141A4C"/>
    <w:rsid w:val="00141F14"/>
    <w:rsid w:val="001B29CF"/>
    <w:rsid w:val="001F0C36"/>
    <w:rsid w:val="00274392"/>
    <w:rsid w:val="0028220F"/>
    <w:rsid w:val="00290D4A"/>
    <w:rsid w:val="002C44C4"/>
    <w:rsid w:val="002F2A78"/>
    <w:rsid w:val="00356C14"/>
    <w:rsid w:val="00396D5B"/>
    <w:rsid w:val="003D308A"/>
    <w:rsid w:val="004251AF"/>
    <w:rsid w:val="00433F40"/>
    <w:rsid w:val="00447D92"/>
    <w:rsid w:val="004C5A0D"/>
    <w:rsid w:val="004F4C6B"/>
    <w:rsid w:val="00525FF9"/>
    <w:rsid w:val="005B3F19"/>
    <w:rsid w:val="00617B26"/>
    <w:rsid w:val="006270A9"/>
    <w:rsid w:val="00675956"/>
    <w:rsid w:val="00681034"/>
    <w:rsid w:val="006C2E6C"/>
    <w:rsid w:val="007068CD"/>
    <w:rsid w:val="007840E1"/>
    <w:rsid w:val="007C55F3"/>
    <w:rsid w:val="007D0AA0"/>
    <w:rsid w:val="007F2839"/>
    <w:rsid w:val="00816216"/>
    <w:rsid w:val="0087381C"/>
    <w:rsid w:val="0087734B"/>
    <w:rsid w:val="008A5F36"/>
    <w:rsid w:val="009D5933"/>
    <w:rsid w:val="00A52F6D"/>
    <w:rsid w:val="00A75FE7"/>
    <w:rsid w:val="00AB49CB"/>
    <w:rsid w:val="00AF6535"/>
    <w:rsid w:val="00B457B7"/>
    <w:rsid w:val="00B81641"/>
    <w:rsid w:val="00B925C9"/>
    <w:rsid w:val="00BD768D"/>
    <w:rsid w:val="00BE4A9D"/>
    <w:rsid w:val="00C0038E"/>
    <w:rsid w:val="00C5761D"/>
    <w:rsid w:val="00C61F8E"/>
    <w:rsid w:val="00C94454"/>
    <w:rsid w:val="00CF6957"/>
    <w:rsid w:val="00E83E4B"/>
    <w:rsid w:val="00ED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Emphase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paragraph" w:styleId="Paragraphedeliste">
    <w:name w:val="List Paragraph"/>
    <w:basedOn w:val="Normal"/>
    <w:uiPriority w:val="34"/>
    <w:unhideWhenUsed/>
    <w:qFormat/>
    <w:rsid w:val="004C5A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Emphase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paragraph" w:styleId="Paragraphedeliste">
    <w:name w:val="List Paragraph"/>
    <w:basedOn w:val="Normal"/>
    <w:uiPriority w:val="34"/>
    <w:unhideWhenUsed/>
    <w:qFormat/>
    <w:rsid w:val="004C5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flawer\Downloads\tf029188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6EE9D1-D90A-402D-8F94-FED1EB798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</Template>
  <TotalTime>457</TotalTime>
  <Pages>7</Pages>
  <Words>27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Moflawer</dc:creator>
  <cp:lastModifiedBy>Mustafa Moflawer</cp:lastModifiedBy>
  <cp:revision>7</cp:revision>
  <dcterms:created xsi:type="dcterms:W3CDTF">2017-10-23T22:11:00Z</dcterms:created>
  <dcterms:modified xsi:type="dcterms:W3CDTF">2017-11-30T22:59:00Z</dcterms:modified>
  <cp:version/>
</cp:coreProperties>
</file>