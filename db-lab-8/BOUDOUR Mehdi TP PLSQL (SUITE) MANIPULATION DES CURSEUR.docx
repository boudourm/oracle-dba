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5F3" w:rsidRDefault="007120D6" w:rsidP="004F4C6B">
      <w:pPr>
        <w:pStyle w:val="Titre"/>
      </w:pPr>
      <w:r>
        <w:t>Rapport de TP N°8</w:t>
      </w:r>
      <w:r w:rsidR="007F2839">
        <w:t xml:space="preserve"> BD : </w:t>
      </w:r>
      <w:r w:rsidR="004F4C6B">
        <w:t>PL/SQL</w:t>
      </w:r>
      <w:r>
        <w:t xml:space="preserve"> MANIPULATION DES CURSEURS</w:t>
      </w:r>
    </w:p>
    <w:p w:rsidR="007C55F3" w:rsidRPr="004C5A0D" w:rsidRDefault="007C55F3" w:rsidP="004F4C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BOUDOUR Mehdi / 201500008386/ TP: </w:t>
      </w:r>
      <w:r w:rsidR="004F4C6B">
        <w:rPr>
          <w:b/>
          <w:bCs/>
          <w:sz w:val="28"/>
          <w:szCs w:val="28"/>
        </w:rPr>
        <w:t>PL/SQL</w:t>
      </w:r>
      <w:r w:rsidR="007120D6">
        <w:rPr>
          <w:b/>
          <w:bCs/>
          <w:sz w:val="28"/>
          <w:szCs w:val="28"/>
        </w:rPr>
        <w:t xml:space="preserve"> MANIPULATION DES CURSEURS</w:t>
      </w:r>
    </w:p>
    <w:p w:rsidR="00396D5B" w:rsidRDefault="00396D5B" w:rsidP="00A75FE7">
      <w:pPr>
        <w:pStyle w:val="Titre1"/>
      </w:pPr>
    </w:p>
    <w:p w:rsidR="004F4C6B" w:rsidRDefault="004F4C6B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A75FE7" w:rsidRDefault="00A75FE7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1)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15pt;height:209.1pt">
            <v:imagedata r:id="rId10" o:title="1"/>
          </v:shape>
        </w:pic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6" type="#_x0000_t75" style="width:522.8pt;height:272.95pt">
            <v:imagedata r:id="rId11" o:title="1"/>
          </v:shape>
        </w:pict>
      </w:r>
      <w:r>
        <w:rPr>
          <w:caps/>
          <w:color w:val="262626" w:themeColor="text1" w:themeTint="D9"/>
          <w:sz w:val="24"/>
          <w:szCs w:val="26"/>
        </w:rPr>
        <w:pict>
          <v:shape id="_x0000_i1027" type="#_x0000_t75" style="width:522.8pt;height:3in">
            <v:imagedata r:id="rId12" o:title="1"/>
          </v:shape>
        </w:pict>
      </w: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4F4C6B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2)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8" type="#_x0000_t75" style="width:522.8pt;height:161.55pt">
            <v:imagedata r:id="rId13" o:title="2"/>
          </v:shape>
        </w:pict>
      </w: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3)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29" type="#_x0000_t75" style="width:522.8pt;height:182.2pt">
            <v:imagedata r:id="rId14" o:title="3"/>
          </v:shape>
        </w:pict>
      </w: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5)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0" type="#_x0000_t75" style="width:522.8pt;height:37.55pt">
            <v:imagedata r:id="rId15" o:title="5"/>
          </v:shape>
        </w:pict>
      </w: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6)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1" type="#_x0000_t75" style="width:522.8pt;height:110.8pt">
            <v:imagedata r:id="rId16" o:title="6"/>
          </v:shape>
        </w:pict>
      </w: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13333C" w:rsidRDefault="0013333C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t>7)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2" type="#_x0000_t75" style="width:522.8pt;height:229.75pt">
            <v:imagedata r:id="rId17" o:title="7"/>
          </v:shape>
        </w:pic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3" type="#_x0000_t75" style="width:522.15pt;height:290.5pt">
            <v:imagedata r:id="rId18" o:title="7"/>
          </v:shape>
        </w:pict>
      </w:r>
    </w:p>
    <w:p w:rsidR="0013333C" w:rsidRDefault="0013333C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13333C" w:rsidRDefault="0013333C" w:rsidP="0013333C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60084E" w:rsidRDefault="0060084E" w:rsidP="0060084E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Après la création du Trigger On effectue  les tests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INSERT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UPDATE , DELETE sur la table COURSES pour vérifier si le TRIGGER fonctionne correctement :</w:t>
      </w:r>
    </w:p>
    <w:p w:rsidR="0013333C" w:rsidRDefault="0060084E" w:rsidP="0060084E">
      <w:pPr>
        <w:pStyle w:val="Titre1"/>
        <w:numPr>
          <w:ilvl w:val="0"/>
          <w:numId w:val="26"/>
        </w:numPr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En premier lieu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on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rempli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la table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 xml:space="preserve">COURSES </w:t>
      </w:r>
      <w:r w:rsidR="0013333C">
        <w:rPr>
          <w:b w:val="0"/>
          <w:bCs/>
          <w:color w:val="75716D" w:themeColor="background2" w:themeShade="80"/>
          <w:sz w:val="24"/>
          <w:szCs w:val="28"/>
        </w:rPr>
        <w:t>.</w:t>
      </w:r>
      <w:proofErr w:type="gramEnd"/>
    </w:p>
    <w:p w:rsidR="0060084E" w:rsidRPr="0087381C" w:rsidRDefault="0060084E" w:rsidP="0060084E">
      <w:pPr>
        <w:pStyle w:val="Titre1"/>
        <w:ind w:left="360"/>
        <w:rPr>
          <w:b w:val="0"/>
          <w:bCs/>
          <w:color w:val="75716D" w:themeColor="background2" w:themeShade="80"/>
          <w:sz w:val="24"/>
          <w:szCs w:val="28"/>
        </w:rPr>
      </w:pPr>
    </w:p>
    <w:p w:rsidR="0013333C" w:rsidRDefault="0013333C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34" type="#_x0000_t75" style="width:522.8pt;height:279.25pt">
            <v:imagedata r:id="rId19" o:title="7"/>
          </v:shape>
        </w:pic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5" type="#_x0000_t75" style="width:522.8pt;height:294.25pt">
            <v:imagedata r:id="rId20" o:title="7"/>
          </v:shape>
        </w:pict>
      </w:r>
    </w:p>
    <w:p w:rsidR="0060084E" w:rsidRDefault="0060084E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60084E" w:rsidRDefault="0060084E" w:rsidP="0060084E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60084E" w:rsidRDefault="0060084E" w:rsidP="0060084E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On effectue un premier affichage de la TABLE COMPETION et on remarque que le champ PREMIER des compétition</w:t>
      </w:r>
      <w:r w:rsidR="0069168B">
        <w:rPr>
          <w:b w:val="0"/>
          <w:bCs/>
          <w:color w:val="75716D" w:themeColor="background2" w:themeShade="80"/>
          <w:sz w:val="24"/>
          <w:szCs w:val="28"/>
        </w:rPr>
        <w:t xml:space="preserve">s : </w:t>
      </w:r>
    </w:p>
    <w:p w:rsidR="0069168B" w:rsidRDefault="0069168B" w:rsidP="0069168B">
      <w:pPr>
        <w:pStyle w:val="Titre1"/>
        <w:numPr>
          <w:ilvl w:val="0"/>
          <w:numId w:val="26"/>
        </w:numPr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210  ,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104</w:t>
      </w:r>
    </w:p>
    <w:p w:rsidR="0069168B" w:rsidRDefault="0069168B" w:rsidP="0069168B">
      <w:pPr>
        <w:pStyle w:val="Titre1"/>
        <w:numPr>
          <w:ilvl w:val="0"/>
          <w:numId w:val="26"/>
        </w:numPr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215  ,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105</w:t>
      </w:r>
    </w:p>
    <w:p w:rsidR="0069168B" w:rsidRDefault="0069168B" w:rsidP="0069168B">
      <w:pPr>
        <w:pStyle w:val="Titre1"/>
        <w:numPr>
          <w:ilvl w:val="0"/>
          <w:numId w:val="26"/>
        </w:numPr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240  ,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102</w:t>
      </w:r>
    </w:p>
    <w:p w:rsidR="0060084E" w:rsidRDefault="0069168B" w:rsidP="000A38E2">
      <w:pPr>
        <w:pStyle w:val="Titre1"/>
        <w:numPr>
          <w:ilvl w:val="0"/>
          <w:numId w:val="26"/>
        </w:numPr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265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104</w:t>
      </w:r>
    </w:p>
    <w:p w:rsidR="008D011F" w:rsidRPr="000A38E2" w:rsidRDefault="008D011F" w:rsidP="008D011F">
      <w:pPr>
        <w:pStyle w:val="Titre1"/>
        <w:ind w:left="720"/>
        <w:rPr>
          <w:b w:val="0"/>
          <w:bCs/>
          <w:color w:val="75716D" w:themeColor="background2" w:themeShade="80"/>
          <w:sz w:val="24"/>
          <w:szCs w:val="28"/>
        </w:rPr>
      </w:pPr>
    </w:p>
    <w:p w:rsidR="000A38E2" w:rsidRDefault="000A38E2" w:rsidP="000A38E2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En second lieu on UPDATE 1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tuple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de COURSES</w:t>
      </w:r>
      <w:r w:rsidR="008D011F">
        <w:rPr>
          <w:b w:val="0"/>
          <w:bCs/>
          <w:color w:val="75716D" w:themeColor="background2" w:themeShade="80"/>
          <w:sz w:val="24"/>
          <w:szCs w:val="28"/>
        </w:rPr>
        <w:t xml:space="preserve"> (score := 1)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pour changer le score du Bateau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nbat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= 102</w:t>
      </w:r>
      <w:r w:rsidR="008D011F">
        <w:rPr>
          <w:b w:val="0"/>
          <w:bCs/>
          <w:color w:val="75716D" w:themeColor="background2" w:themeShade="80"/>
          <w:sz w:val="24"/>
          <w:szCs w:val="28"/>
        </w:rPr>
        <w:t xml:space="preserve"> qui n’était pas premier  dans 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la compétition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ncomp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=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270 ,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et on réaffiche la table COMPETITION :</w:t>
      </w:r>
    </w:p>
    <w:p w:rsidR="0060084E" w:rsidRDefault="000A38E2" w:rsidP="000A38E2">
      <w:pPr>
        <w:pStyle w:val="Titre1"/>
        <w:numPr>
          <w:ilvl w:val="0"/>
          <w:numId w:val="26"/>
        </w:numPr>
        <w:rPr>
          <w:caps/>
          <w:color w:val="262626" w:themeColor="text1" w:themeTint="D9"/>
          <w:sz w:val="24"/>
          <w:szCs w:val="26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AVANT  (N°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270 ,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NULL)   APRES ( </w:t>
      </w:r>
      <w:r>
        <w:rPr>
          <w:b w:val="0"/>
          <w:bCs/>
          <w:color w:val="75716D" w:themeColor="background2" w:themeShade="80"/>
          <w:sz w:val="24"/>
          <w:szCs w:val="28"/>
        </w:rPr>
        <w:t>N° 270 , PREMIER = 102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) 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36" type="#_x0000_t75" style="width:522.8pt;height:287.35pt">
            <v:imagedata r:id="rId21" o:title="7"/>
          </v:shape>
        </w:pic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7" type="#_x0000_t75" style="width:522.15pt;height:273.6pt">
            <v:imagedata r:id="rId22" o:title="7"/>
          </v:shape>
        </w:pict>
      </w:r>
    </w:p>
    <w:p w:rsidR="000A38E2" w:rsidRDefault="000A38E2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0A38E2" w:rsidRDefault="000A38E2" w:rsidP="000A38E2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0A38E2" w:rsidRDefault="008D011F" w:rsidP="000A38E2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Puis on UPDATE le score  du Bateau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nbat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= 102 qui est premier de la compétition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ncomp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= 240  pour le rendre pas premier:</w:t>
      </w:r>
    </w:p>
    <w:p w:rsidR="008D011F" w:rsidRPr="00F35F34" w:rsidRDefault="008D011F" w:rsidP="008D011F">
      <w:pPr>
        <w:pStyle w:val="Titre1"/>
        <w:numPr>
          <w:ilvl w:val="0"/>
          <w:numId w:val="26"/>
        </w:numPr>
        <w:rPr>
          <w:caps/>
          <w:color w:val="262626" w:themeColor="text1" w:themeTint="D9"/>
          <w:sz w:val="24"/>
          <w:szCs w:val="26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>AVANT  (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24</w:t>
      </w:r>
      <w:r>
        <w:rPr>
          <w:b w:val="0"/>
          <w:bCs/>
          <w:color w:val="75716D" w:themeColor="background2" w:themeShade="80"/>
          <w:sz w:val="24"/>
          <w:szCs w:val="28"/>
        </w:rPr>
        <w:t>0 ,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</w:t>
      </w:r>
      <w:r>
        <w:rPr>
          <w:b w:val="0"/>
          <w:bCs/>
          <w:color w:val="75716D" w:themeColor="background2" w:themeShade="80"/>
          <w:sz w:val="24"/>
          <w:szCs w:val="28"/>
        </w:rPr>
        <w:t>102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)   APRES ( </w:t>
      </w:r>
      <w:r>
        <w:rPr>
          <w:b w:val="0"/>
          <w:bCs/>
          <w:color w:val="75716D" w:themeColor="background2" w:themeShade="80"/>
          <w:sz w:val="24"/>
          <w:szCs w:val="28"/>
        </w:rPr>
        <w:t>N° 24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0 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, PREMIER = 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</w:t>
      </w:r>
      <w:r w:rsidR="00F35F34">
        <w:rPr>
          <w:b w:val="0"/>
          <w:bCs/>
          <w:color w:val="75716D" w:themeColor="background2" w:themeShade="80"/>
          <w:sz w:val="24"/>
          <w:szCs w:val="28"/>
        </w:rPr>
        <w:t>NULL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) </w:t>
      </w:r>
    </w:p>
    <w:p w:rsidR="00F35F34" w:rsidRDefault="00F35F34" w:rsidP="00F35F34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</w:p>
    <w:p w:rsidR="00F35F34" w:rsidRDefault="00F35F34" w:rsidP="00F35F34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38" type="#_x0000_t75" style="width:522.8pt;height:240.4pt">
            <v:imagedata r:id="rId23" o:title="7"/>
          </v:shape>
        </w:pict>
      </w:r>
    </w:p>
    <w:p w:rsidR="00F35F34" w:rsidRDefault="00F35F34" w:rsidP="00F35F34">
      <w:pPr>
        <w:pStyle w:val="Titre1"/>
        <w:rPr>
          <w:color w:val="FF0000"/>
          <w:sz w:val="24"/>
          <w:szCs w:val="28"/>
        </w:rPr>
      </w:pPr>
      <w:r>
        <w:rPr>
          <w:color w:val="FF0000"/>
          <w:sz w:val="24"/>
          <w:szCs w:val="28"/>
        </w:rPr>
        <w:t>REMARQUE :</w:t>
      </w:r>
    </w:p>
    <w:p w:rsidR="007120D6" w:rsidRDefault="00ED5009" w:rsidP="00F35F34">
      <w:pPr>
        <w:pStyle w:val="Titre1"/>
        <w:rPr>
          <w:b w:val="0"/>
          <w:bCs/>
          <w:color w:val="75716D" w:themeColor="background2" w:themeShade="80"/>
          <w:sz w:val="24"/>
          <w:szCs w:val="28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Enfin on DELETE 1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tuple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de COUSRSES correspondant à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nbat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= 105 qui est le Premier de la compétition </w:t>
      </w:r>
      <w:proofErr w:type="spellStart"/>
      <w:r>
        <w:rPr>
          <w:b w:val="0"/>
          <w:bCs/>
          <w:color w:val="75716D" w:themeColor="background2" w:themeShade="80"/>
          <w:sz w:val="24"/>
          <w:szCs w:val="28"/>
        </w:rPr>
        <w:t>ncomp</w:t>
      </w:r>
      <w:proofErr w:type="spellEnd"/>
      <w:r>
        <w:rPr>
          <w:b w:val="0"/>
          <w:bCs/>
          <w:color w:val="75716D" w:themeColor="background2" w:themeShade="80"/>
          <w:sz w:val="24"/>
          <w:szCs w:val="28"/>
        </w:rPr>
        <w:t xml:space="preserve"> = 215 : </w:t>
      </w:r>
    </w:p>
    <w:p w:rsidR="00ED5009" w:rsidRPr="00F35F34" w:rsidRDefault="00ED5009" w:rsidP="00ED5009">
      <w:pPr>
        <w:pStyle w:val="Titre1"/>
        <w:numPr>
          <w:ilvl w:val="0"/>
          <w:numId w:val="26"/>
        </w:numPr>
        <w:rPr>
          <w:caps/>
          <w:color w:val="262626" w:themeColor="text1" w:themeTint="D9"/>
          <w:sz w:val="24"/>
          <w:szCs w:val="26"/>
        </w:rPr>
      </w:pPr>
      <w:r>
        <w:rPr>
          <w:b w:val="0"/>
          <w:bCs/>
          <w:color w:val="75716D" w:themeColor="background2" w:themeShade="80"/>
          <w:sz w:val="24"/>
          <w:szCs w:val="28"/>
        </w:rPr>
        <w:t xml:space="preserve">AVANT  (N° </w:t>
      </w:r>
      <w:proofErr w:type="gramStart"/>
      <w:r>
        <w:rPr>
          <w:b w:val="0"/>
          <w:bCs/>
          <w:color w:val="75716D" w:themeColor="background2" w:themeShade="80"/>
          <w:sz w:val="24"/>
          <w:szCs w:val="28"/>
        </w:rPr>
        <w:t>2</w:t>
      </w:r>
      <w:r>
        <w:rPr>
          <w:b w:val="0"/>
          <w:bCs/>
          <w:color w:val="75716D" w:themeColor="background2" w:themeShade="80"/>
          <w:sz w:val="24"/>
          <w:szCs w:val="28"/>
        </w:rPr>
        <w:t>15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,</w:t>
      </w:r>
      <w:proofErr w:type="gramEnd"/>
      <w:r>
        <w:rPr>
          <w:b w:val="0"/>
          <w:bCs/>
          <w:color w:val="75716D" w:themeColor="background2" w:themeShade="80"/>
          <w:sz w:val="24"/>
          <w:szCs w:val="28"/>
        </w:rPr>
        <w:t xml:space="preserve"> PREMIER = </w:t>
      </w:r>
      <w:r>
        <w:rPr>
          <w:b w:val="0"/>
          <w:bCs/>
          <w:color w:val="75716D" w:themeColor="background2" w:themeShade="80"/>
          <w:sz w:val="24"/>
          <w:szCs w:val="28"/>
        </w:rPr>
        <w:t>105</w:t>
      </w:r>
      <w:r>
        <w:rPr>
          <w:b w:val="0"/>
          <w:bCs/>
          <w:color w:val="75716D" w:themeColor="background2" w:themeShade="80"/>
          <w:sz w:val="24"/>
          <w:szCs w:val="28"/>
        </w:rPr>
        <w:t>)   APRES ( N° 2</w:t>
      </w:r>
      <w:r>
        <w:rPr>
          <w:b w:val="0"/>
          <w:bCs/>
          <w:color w:val="75716D" w:themeColor="background2" w:themeShade="80"/>
          <w:sz w:val="24"/>
          <w:szCs w:val="28"/>
        </w:rPr>
        <w:t>15</w:t>
      </w:r>
      <w:r>
        <w:rPr>
          <w:b w:val="0"/>
          <w:bCs/>
          <w:color w:val="75716D" w:themeColor="background2" w:themeShade="80"/>
          <w:sz w:val="24"/>
          <w:szCs w:val="28"/>
        </w:rPr>
        <w:t xml:space="preserve"> , PREMIER =  NULL) </w:t>
      </w:r>
    </w:p>
    <w:p w:rsidR="00ED5009" w:rsidRDefault="00ED5009" w:rsidP="00F35F34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CONCLUSION : le Tigger  Marche !</w:t>
      </w:r>
    </w:p>
    <w:p w:rsidR="007120D6" w:rsidRDefault="007120D6" w:rsidP="007120D6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4)</w:t>
      </w:r>
    </w:p>
    <w:p w:rsidR="0002739C" w:rsidRDefault="0002739C" w:rsidP="00ED5009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39" type="#_x0000_t75" style="width:522.8pt;height:185.3pt">
            <v:imagedata r:id="rId24" o:title="4"/>
          </v:shape>
        </w:pict>
      </w: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8)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0" type="#_x0000_t75" style="width:522.8pt;height:219.75pt">
            <v:imagedata r:id="rId25" o:title="8.1"/>
          </v:shape>
        </w:pic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41" type="#_x0000_t75" style="width:522.15pt;height:276.1pt">
            <v:imagedata r:id="rId26" o:title="8.2"/>
          </v:shape>
        </w:pict>
      </w:r>
    </w:p>
    <w:p w:rsidR="0002739C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2" type="#_x0000_t75" style="width:522.15pt;height:125.85pt">
            <v:imagedata r:id="rId27" o:title="8.3"/>
          </v:shape>
        </w:pict>
      </w:r>
    </w:p>
    <w:p w:rsidR="0002739C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</w:p>
    <w:p w:rsidR="007120D6" w:rsidRDefault="007120D6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t>9)</w: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3" type="#_x0000_t75" style="width:522.8pt;height:294.25pt">
            <v:imagedata r:id="rId28" o:title="9.1"/>
          </v:shape>
        </w:pict>
      </w:r>
    </w:p>
    <w:p w:rsidR="007120D6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lastRenderedPageBreak/>
        <w:pict>
          <v:shape id="_x0000_i1044" type="#_x0000_t75" style="width:522.15pt;height:296.15pt">
            <v:imagedata r:id="rId29" o:title="9.2"/>
          </v:shape>
        </w:pict>
      </w:r>
    </w:p>
    <w:p w:rsidR="0002739C" w:rsidRDefault="0002739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r>
        <w:rPr>
          <w:caps/>
          <w:color w:val="262626" w:themeColor="text1" w:themeTint="D9"/>
          <w:sz w:val="24"/>
          <w:szCs w:val="26"/>
        </w:rPr>
        <w:pict>
          <v:shape id="_x0000_i1045" type="#_x0000_t75" style="width:522.15pt;height:23.8pt">
            <v:imagedata r:id="rId30" o:title="9.3"/>
          </v:shape>
        </w:pict>
      </w:r>
    </w:p>
    <w:p w:rsidR="0013333C" w:rsidRDefault="0013333C" w:rsidP="00A75FE7">
      <w:pPr>
        <w:pStyle w:val="Titre1"/>
        <w:rPr>
          <w:caps/>
          <w:color w:val="262626" w:themeColor="text1" w:themeTint="D9"/>
          <w:sz w:val="24"/>
          <w:szCs w:val="26"/>
        </w:rPr>
      </w:pPr>
      <w:bookmarkStart w:id="0" w:name="_GoBack"/>
      <w:bookmarkEnd w:id="0"/>
    </w:p>
    <w:sectPr w:rsidR="0013333C" w:rsidSect="004C5A0D">
      <w:footerReference w:type="default" r:id="rId31"/>
      <w:pgSz w:w="11907" w:h="16839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C0" w:rsidRDefault="000B69C0">
      <w:pPr>
        <w:spacing w:after="0"/>
      </w:pPr>
      <w:r>
        <w:separator/>
      </w:r>
    </w:p>
  </w:endnote>
  <w:endnote w:type="continuationSeparator" w:id="0">
    <w:p w:rsidR="000B69C0" w:rsidRDefault="000B69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ED5009">
      <w:rPr>
        <w:noProof/>
        <w:lang w:bidi="fr-FR"/>
      </w:rPr>
      <w:t>8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C0" w:rsidRDefault="000B69C0">
      <w:pPr>
        <w:spacing w:after="0"/>
      </w:pPr>
      <w:r>
        <w:separator/>
      </w:r>
    </w:p>
  </w:footnote>
  <w:footnote w:type="continuationSeparator" w:id="0">
    <w:p w:rsidR="000B69C0" w:rsidRDefault="000B69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76464C"/>
    <w:multiLevelType w:val="hybridMultilevel"/>
    <w:tmpl w:val="DEB0B8AE"/>
    <w:lvl w:ilvl="0" w:tplc="B7F0E544">
      <w:start w:val="19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1656"/>
        </w:tabs>
        <w:ind w:left="165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2088"/>
        </w:tabs>
        <w:ind w:left="208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816"/>
        </w:tabs>
        <w:ind w:left="381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48"/>
        </w:tabs>
        <w:ind w:left="424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112"/>
        </w:tabs>
        <w:ind w:left="511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D5677F"/>
    <w:multiLevelType w:val="hybridMultilevel"/>
    <w:tmpl w:val="A000CC96"/>
    <w:lvl w:ilvl="0" w:tplc="D1507EFA">
      <w:start w:val="7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C02969"/>
    <w:multiLevelType w:val="hybridMultilevel"/>
    <w:tmpl w:val="AF667C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6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5"/>
  </w:num>
  <w:num w:numId="23">
    <w:abstractNumId w:val="21"/>
  </w:num>
  <w:num w:numId="24">
    <w:abstractNumId w:val="18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0D"/>
    <w:rsid w:val="0002739C"/>
    <w:rsid w:val="0003070B"/>
    <w:rsid w:val="000A38E2"/>
    <w:rsid w:val="000A4F59"/>
    <w:rsid w:val="000B69C0"/>
    <w:rsid w:val="00101AEC"/>
    <w:rsid w:val="0013333C"/>
    <w:rsid w:val="00141A4C"/>
    <w:rsid w:val="00141F14"/>
    <w:rsid w:val="001B29CF"/>
    <w:rsid w:val="001F0C36"/>
    <w:rsid w:val="00274392"/>
    <w:rsid w:val="0028220F"/>
    <w:rsid w:val="00290D4A"/>
    <w:rsid w:val="002C44C4"/>
    <w:rsid w:val="002F2A78"/>
    <w:rsid w:val="00356C14"/>
    <w:rsid w:val="00396D5B"/>
    <w:rsid w:val="003D308A"/>
    <w:rsid w:val="004251AF"/>
    <w:rsid w:val="00433F40"/>
    <w:rsid w:val="00447D92"/>
    <w:rsid w:val="004C5A0D"/>
    <w:rsid w:val="004F4C6B"/>
    <w:rsid w:val="00525FF9"/>
    <w:rsid w:val="005B3F19"/>
    <w:rsid w:val="0060084E"/>
    <w:rsid w:val="00617B26"/>
    <w:rsid w:val="006270A9"/>
    <w:rsid w:val="00675956"/>
    <w:rsid w:val="00681034"/>
    <w:rsid w:val="0069168B"/>
    <w:rsid w:val="006C2E6C"/>
    <w:rsid w:val="007068CD"/>
    <w:rsid w:val="007120D6"/>
    <w:rsid w:val="007840E1"/>
    <w:rsid w:val="007C55F3"/>
    <w:rsid w:val="007D0AA0"/>
    <w:rsid w:val="007F2839"/>
    <w:rsid w:val="00816216"/>
    <w:rsid w:val="0087381C"/>
    <w:rsid w:val="0087734B"/>
    <w:rsid w:val="008A5F36"/>
    <w:rsid w:val="008D011F"/>
    <w:rsid w:val="009D5933"/>
    <w:rsid w:val="00A52F6D"/>
    <w:rsid w:val="00A75FE7"/>
    <w:rsid w:val="00AB49CB"/>
    <w:rsid w:val="00AF6535"/>
    <w:rsid w:val="00B457B7"/>
    <w:rsid w:val="00B81641"/>
    <w:rsid w:val="00B925C9"/>
    <w:rsid w:val="00BD768D"/>
    <w:rsid w:val="00BE4A9D"/>
    <w:rsid w:val="00C0038E"/>
    <w:rsid w:val="00C5761D"/>
    <w:rsid w:val="00C61F8E"/>
    <w:rsid w:val="00C820D1"/>
    <w:rsid w:val="00C94454"/>
    <w:rsid w:val="00CF6957"/>
    <w:rsid w:val="00E83E4B"/>
    <w:rsid w:val="00ED0E8E"/>
    <w:rsid w:val="00ED5009"/>
    <w:rsid w:val="00F3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Emphase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4C5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flawer\Downloads\tf029188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6203B-FF1D-4520-BA1A-4A2E14B6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</Template>
  <TotalTime>587</TotalTime>
  <Pages>9</Pages>
  <Words>206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Moflawer</dc:creator>
  <cp:lastModifiedBy>Mustafa Moflawer</cp:lastModifiedBy>
  <cp:revision>10</cp:revision>
  <dcterms:created xsi:type="dcterms:W3CDTF">2017-10-23T22:11:00Z</dcterms:created>
  <dcterms:modified xsi:type="dcterms:W3CDTF">2017-12-04T20:07:00Z</dcterms:modified>
  <cp:version/>
</cp:coreProperties>
</file>