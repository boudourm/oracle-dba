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F3" w:rsidRDefault="007120D6" w:rsidP="002268A9">
      <w:pPr>
        <w:pStyle w:val="Titre"/>
      </w:pPr>
      <w:r>
        <w:t>Rapport de TP N°8</w:t>
      </w:r>
      <w:r w:rsidR="007F2839">
        <w:t xml:space="preserve"> BD : </w:t>
      </w:r>
      <w:r w:rsidR="002268A9">
        <w:t xml:space="preserve">TRANSACTONS </w:t>
      </w:r>
    </w:p>
    <w:p w:rsidR="007C55F3" w:rsidRPr="004C5A0D" w:rsidRDefault="007C55F3" w:rsidP="00226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BOUDOUR Mehdi / 201500008386/ TP: </w:t>
      </w:r>
      <w:r w:rsidR="002268A9">
        <w:rPr>
          <w:b/>
          <w:bCs/>
          <w:sz w:val="28"/>
          <w:szCs w:val="28"/>
        </w:rPr>
        <w:t>TRANSACTIONS</w:t>
      </w:r>
    </w:p>
    <w:p w:rsidR="00396D5B" w:rsidRDefault="00396D5B" w:rsidP="00A75FE7">
      <w:pPr>
        <w:pStyle w:val="Titre1"/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75FE7" w:rsidRDefault="00A75FE7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15pt;height:185.3pt">
            <v:imagedata r:id="rId10" o:title="1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6" type="#_x0000_t75" style="width:522.8pt;height:115.85pt">
            <v:imagedata r:id="rId11" o:title="2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3)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7" type="#_x0000_t75" style="width:523.4pt;height:129.6pt">
            <v:imagedata r:id="rId12" o:title="3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4)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a)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8" type="#_x0000_t75" style="width:522.8pt;height:27.55pt">
            <v:imagedata r:id="rId13" o:title="4.a.1"/>
          </v:shape>
        </w:pict>
      </w:r>
    </w:p>
    <w:p w:rsidR="00CF693E" w:rsidRDefault="00CF693E" w:rsidP="002268A9">
      <w:pPr>
        <w:pStyle w:val="Titre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CF693E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highlight w:val="yellow"/>
        </w:rPr>
        <w:t>/*</w:t>
      </w:r>
      <w:proofErr w:type="spellStart"/>
      <w:r w:rsidRPr="00CF693E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highlight w:val="yellow"/>
        </w:rPr>
        <w:t>Debut</w:t>
      </w:r>
      <w:proofErr w:type="spellEnd"/>
      <w:r w:rsidRPr="00CF693E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highlight w:val="yellow"/>
        </w:rPr>
        <w:t xml:space="preserve"> T1 */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9" type="#_x0000_t75" style="width:523.4pt;height:25.05pt">
            <v:imagedata r:id="rId14" o:title="4.a.2"/>
          </v:shape>
        </w:pict>
      </w:r>
    </w:p>
    <w:p w:rsidR="002268A9" w:rsidRDefault="00CF693E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T1 Validée /COMMIT implicit */ /*Debut T2*/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b)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0" type="#_x0000_t75" style="width:522.8pt;height:29.45pt">
            <v:imagedata r:id="rId15" o:title="4.b"/>
          </v:shape>
        </w:pict>
      </w:r>
    </w:p>
    <w:p w:rsidR="002268A9" w:rsidRDefault="00CF693E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T2 Validée /COMMIT implicit*/ /*Debut T3*/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1" type="#_x0000_t75" style="width:522.8pt;height:17.55pt">
            <v:imagedata r:id="rId16" o:title="4.bc"/>
          </v:shape>
        </w:pict>
      </w:r>
    </w:p>
    <w:p w:rsidR="002268A9" w:rsidRDefault="00CF693E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T3 Validée /COMMIT implicit*/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c)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2" type="#_x0000_t75" style="width:522.8pt;height:22.55pt">
            <v:imagedata r:id="rId17" o:title="4.jpg"/>
          </v:shape>
        </w:pict>
      </w:r>
    </w:p>
    <w:p w:rsidR="002268A9" w:rsidRDefault="00CF693E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/*Debut T4*/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d)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39560" cy="819150"/>
            <wp:effectExtent l="0" t="0" r="8890" b="0"/>
            <wp:docPr id="1" name="Image 1" descr="C:\Users\Moflawer\AppData\Local\Microsoft\Windows\INetCache\Content.Word\4.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Moflawer\AppData\Local\Microsoft\Windows\INetCache\Content.Word\4.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3E" w:rsidRP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T4 Validée /COMMIT implicit*/</w:t>
      </w:r>
    </w:p>
    <w:p w:rsidR="002268A9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</w:rPr>
        <w:t xml:space="preserve"> </w:t>
      </w:r>
      <w:r w:rsidRPr="00CF693E">
        <w:rPr>
          <w:caps/>
          <w:color w:val="262626" w:themeColor="text1" w:themeTint="D9"/>
          <w:sz w:val="24"/>
          <w:szCs w:val="26"/>
          <w:highlight w:val="yellow"/>
        </w:rPr>
        <w:t>/*Debut T5*/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e)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3" type="#_x0000_t75" style="width:522.8pt;height:108.95pt">
            <v:imagedata r:id="rId19" o:title="4.e"/>
          </v:shape>
        </w:pic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f)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4" type="#_x0000_t75" style="width:522.8pt;height:152.75pt">
            <v:imagedata r:id="rId20" o:title="4.f"/>
          </v:shape>
        </w:pic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g)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5" type="#_x0000_t75" style="width:522.8pt;height:73.25pt">
            <v:imagedata r:id="rId21" o:title="4.g"/>
          </v:shape>
        </w:pic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P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</w:rPr>
        <w:t xml:space="preserve">  </w:t>
      </w: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T5 Validée /COMMIT implicit*/</w:t>
      </w:r>
    </w:p>
    <w:p w:rsidR="002268A9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</w:rPr>
        <w:t xml:space="preserve">  </w:t>
      </w:r>
      <w:r w:rsidRPr="00CF693E">
        <w:rPr>
          <w:caps/>
          <w:color w:val="262626" w:themeColor="text1" w:themeTint="D9"/>
          <w:sz w:val="24"/>
          <w:szCs w:val="26"/>
          <w:highlight w:val="yellow"/>
        </w:rPr>
        <w:t>/*Debut T6*/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h)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6" type="#_x0000_t75" style="width:522.8pt;height:243.55pt">
            <v:imagedata r:id="rId22" o:title="4.h.1"/>
          </v:shape>
        </w:pic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7" type="#_x0000_t75" style="width:522.8pt;height:104.55pt">
            <v:imagedata r:id="rId23" o:title="4.h.2"/>
          </v:shape>
        </w:pic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i)</w:t>
      </w:r>
    </w:p>
    <w:p w:rsidR="002268A9" w:rsidRDefault="002268A9" w:rsidP="002268A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8" type="#_x0000_t75" style="width:522.8pt;height:35.05pt">
            <v:imagedata r:id="rId24" o:title="4.i.1"/>
          </v:shape>
        </w:pict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/*T6 Annulée*/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9" type="#_x0000_t75" style="width:522.8pt;height:26.3pt">
            <v:imagedata r:id="rId25" o:title="4.i.2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C334A" w:rsidRDefault="004C334A" w:rsidP="004C334A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CF693E" w:rsidRPr="004C334A" w:rsidRDefault="004C334A" w:rsidP="004C334A">
      <w:pPr>
        <w:pStyle w:val="Titre1"/>
        <w:numPr>
          <w:ilvl w:val="0"/>
          <w:numId w:val="27"/>
        </w:numPr>
        <w:rPr>
          <w:caps/>
          <w:color w:val="262626" w:themeColor="text1" w:themeTint="D9"/>
          <w:sz w:val="24"/>
          <w:szCs w:val="26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>Le ROLLBACK a annulé LES INSERTIONS (INSERT) DE LA TABLES COMPETITON LA TRANSACTON 6 ;</w:t>
      </w:r>
    </w:p>
    <w:p w:rsidR="004C334A" w:rsidRDefault="004C334A" w:rsidP="004C334A">
      <w:pPr>
        <w:pStyle w:val="Titre1"/>
        <w:numPr>
          <w:ilvl w:val="0"/>
          <w:numId w:val="27"/>
        </w:numPr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 xml:space="preserve">5 TRANSACTIONS VALIDÉES et 1 </w:t>
      </w:r>
      <w:proofErr w:type="gramStart"/>
      <w:r>
        <w:rPr>
          <w:caps/>
          <w:color w:val="262626" w:themeColor="text1" w:themeTint="D9"/>
          <w:sz w:val="24"/>
          <w:szCs w:val="26"/>
        </w:rPr>
        <w:t>ANNULÉE .</w:t>
      </w:r>
      <w:proofErr w:type="gramEnd"/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CF693E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CF693E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5)</w:t>
      </w:r>
    </w:p>
    <w:p w:rsidR="002268A9" w:rsidRDefault="002268A9" w:rsidP="00CF693E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a)</w:t>
      </w:r>
      <w:r>
        <w:rPr>
          <w:caps/>
          <w:color w:val="262626" w:themeColor="text1" w:themeTint="D9"/>
          <w:sz w:val="24"/>
          <w:szCs w:val="26"/>
        </w:rPr>
        <w:pict>
          <v:shape id="_x0000_i1040" type="#_x0000_t75" style="width:522.8pt;height:251.7pt">
            <v:imagedata r:id="rId26" o:title="5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b)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39560" cy="1113155"/>
            <wp:effectExtent l="0" t="0" r="8890" b="0"/>
            <wp:docPr id="2" name="Image 2" descr="C:\Users\Moflawer\AppData\Local\Microsoft\Windows\INetCache\Content.Word\5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Moflawer\AppData\Local\Microsoft\Windows\INetCache\Content.Word\5.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</w:rPr>
        <w:t xml:space="preserve">   </w:t>
      </w: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T1 Validée /COMMIT implicit*/ /*Debut T2*/</w:t>
      </w: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c)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1" type="#_x0000_t75" style="width:523.4pt;height:283.6pt">
            <v:imagedata r:id="rId28" o:title="5.c.1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2" type="#_x0000_t75" style="width:522.8pt;height:91.4pt">
            <v:imagedata r:id="rId29" o:title="5.c.2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d)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3" type="#_x0000_t75" style="width:522.8pt;height:74.5pt">
            <v:imagedata r:id="rId30" o:title="5.d"/>
          </v:shape>
        </w:pict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</w:rPr>
        <w:t xml:space="preserve">     </w:t>
      </w: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T2 Validée /COMMIT implicit*/ /*Debut T3*/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e)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4" type="#_x0000_t75" style="width:523.4pt;height:38.2pt">
            <v:imagedata r:id="rId31" o:title="5.e"/>
          </v:shape>
        </w:pict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</w:rPr>
        <w:t xml:space="preserve">   </w:t>
      </w: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T3 Validée /COMMIT implicit*/ /*Debut T4*/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f)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5" type="#_x0000_t75" style="width:522.8pt;height:36.95pt">
            <v:imagedata r:id="rId32" o:title="5.f"/>
          </v:shape>
        </w:pict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/*Fin T4 Validée /COMMIT implicit*/ /*Debut T5*/</w:t>
      </w: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g)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6" type="#_x0000_t75" style="width:522.8pt;height:110.8pt">
            <v:imagedata r:id="rId33" o:title="5.g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h)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7" type="#_x0000_t75" style="width:522.8pt;height:28.15pt">
            <v:imagedata r:id="rId34" o:title="5"/>
          </v:shape>
        </w:pict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/*Point de Validation P1*/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i)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8" type="#_x0000_t75" style="width:522.8pt;height:36.3pt">
            <v:imagedata r:id="rId35" o:title="5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j)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9" type="#_x0000_t75" style="width:522.8pt;height:36.3pt">
            <v:imagedata r:id="rId36" o:title="5.j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k)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0" type="#_x0000_t75" style="width:523.4pt;height:30.05pt">
            <v:imagedata r:id="rId37" o:title="5.k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/*Point de Validation P2*/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l)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1" type="#_x0000_t75" style="width:522.8pt;height:202.85pt">
            <v:imagedata r:id="rId38" o:title="5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m)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2" type="#_x0000_t75" style="width:522.8pt;height:222.25pt">
            <v:imagedata r:id="rId39" o:title="5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n)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3" type="#_x0000_t75" style="width:523.4pt;height:28.8pt">
            <v:imagedata r:id="rId40" o:title="5.n.1"/>
          </v:shape>
        </w:pict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/*Annulation du Update*/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4" type="#_x0000_t75" style="width:522.8pt;height:149.65pt">
            <v:imagedata r:id="rId41" o:title="5.n.2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5565DF" w:rsidRDefault="005565DF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bookmarkStart w:id="0" w:name="_GoBack"/>
      <w:bookmarkEnd w:id="0"/>
      <w:r>
        <w:rPr>
          <w:caps/>
          <w:color w:val="262626" w:themeColor="text1" w:themeTint="D9"/>
          <w:sz w:val="24"/>
          <w:szCs w:val="26"/>
        </w:rPr>
        <w:lastRenderedPageBreak/>
        <w:t>o)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5" type="#_x0000_t75" style="width:522.8pt;height:273.6pt">
            <v:imagedata r:id="rId42" o:title="5.o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p)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6" type="#_x0000_t75" style="width:522.8pt;height:28.8pt">
            <v:imagedata r:id="rId43" o:title="5.p.1"/>
          </v:shape>
        </w:pict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 w:rsidRPr="00CF693E">
        <w:rPr>
          <w:caps/>
          <w:color w:val="262626" w:themeColor="text1" w:themeTint="D9"/>
          <w:sz w:val="24"/>
          <w:szCs w:val="26"/>
          <w:highlight w:val="yellow"/>
        </w:rPr>
        <w:t>/*Annulation Update BATEATU Delete PARTICIPANTS et Delete COMPETITION*/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7" type="#_x0000_t75" style="width:522.8pt;height:300.5pt">
            <v:imagedata r:id="rId44" o:title="5.p.2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q)</w: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8" type="#_x0000_t75" style="width:523.4pt;height:227.25pt">
            <v:imagedata r:id="rId45" o:title="5.q"/>
          </v:shape>
        </w:pict>
      </w: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6)</w:t>
      </w:r>
    </w:p>
    <w:p w:rsidR="004C334A" w:rsidRDefault="004C334A" w:rsidP="004C334A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4C334A" w:rsidRDefault="004C334A" w:rsidP="004C334A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Les débuts et Fins de Chaque Transaction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on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été délimités plus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au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en Jaune. </w:t>
      </w:r>
    </w:p>
    <w:p w:rsidR="002268A9" w:rsidRDefault="002268A9" w:rsidP="00CF693E"/>
    <w:p w:rsidR="002268A9" w:rsidRDefault="002268A9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7)</w:t>
      </w:r>
    </w:p>
    <w:p w:rsidR="002268A9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59" type="#_x0000_t75" style="width:522.8pt;height:106.45pt">
            <v:imagedata r:id="rId46" o:title="7.1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60" type="#_x0000_t75" style="width:523.4pt;height:307.4pt">
            <v:imagedata r:id="rId47" o:title="7.2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61" type="#_x0000_t75" style="width:523.4pt;height:301.75pt">
            <v:imagedata r:id="rId48" o:title="7.3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62" type="#_x0000_t75" style="width:523.4pt;height:204.1pt">
            <v:imagedata r:id="rId49" o:title="7.4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63" type="#_x0000_t75" style="width:523.4pt;height:301.75pt">
            <v:imagedata r:id="rId50" o:title="7.5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64" type="#_x0000_t75" style="width:522.8pt;height:90.8pt">
            <v:imagedata r:id="rId51" o:title="7.6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65" type="#_x0000_t75" style="width:523.4pt;height:226pt">
            <v:imagedata r:id="rId52" o:title="7.7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66" type="#_x0000_t75" style="width:523.4pt;height:180.3pt">
            <v:imagedata r:id="rId53" o:title="7.8"/>
          </v:shape>
        </w:pict>
      </w: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CF693E" w:rsidRDefault="00CF693E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67" type="#_x0000_t75" style="width:522.8pt;height:117.1pt">
            <v:imagedata r:id="rId54" o:title="7.9"/>
          </v:shape>
        </w:pict>
      </w:r>
    </w:p>
    <w:p w:rsidR="00CF693E" w:rsidRPr="00CF693E" w:rsidRDefault="00CF693E" w:rsidP="00CF693E">
      <w:pPr>
        <w:rPr>
          <w:rFonts w:ascii="Consolas" w:hAnsi="Consolas"/>
          <w:color w:val="92D050"/>
        </w:rPr>
      </w:pPr>
    </w:p>
    <w:sectPr w:rsidR="00CF693E" w:rsidRPr="00CF693E" w:rsidSect="004C5A0D">
      <w:footerReference w:type="default" r:id="rId55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67" w:rsidRDefault="00C81B67">
      <w:pPr>
        <w:spacing w:after="0"/>
      </w:pPr>
      <w:r>
        <w:separator/>
      </w:r>
    </w:p>
  </w:endnote>
  <w:endnote w:type="continuationSeparator" w:id="0">
    <w:p w:rsidR="00C81B67" w:rsidRDefault="00C81B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5565DF">
      <w:rPr>
        <w:noProof/>
        <w:lang w:bidi="fr-FR"/>
      </w:rPr>
      <w:t>14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67" w:rsidRDefault="00C81B67">
      <w:pPr>
        <w:spacing w:after="0"/>
      </w:pPr>
      <w:r>
        <w:separator/>
      </w:r>
    </w:p>
  </w:footnote>
  <w:footnote w:type="continuationSeparator" w:id="0">
    <w:p w:rsidR="00C81B67" w:rsidRDefault="00C81B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78767A6"/>
    <w:multiLevelType w:val="hybridMultilevel"/>
    <w:tmpl w:val="A4EEE6CA"/>
    <w:lvl w:ilvl="0" w:tplc="165E6290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  <w:color w:val="75716D" w:themeColor="background2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76464C"/>
    <w:multiLevelType w:val="hybridMultilevel"/>
    <w:tmpl w:val="DEB0B8AE"/>
    <w:lvl w:ilvl="0" w:tplc="B7F0E544">
      <w:start w:val="19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1656"/>
        </w:tabs>
        <w:ind w:left="165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816"/>
        </w:tabs>
        <w:ind w:left="38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12"/>
        </w:tabs>
        <w:ind w:left="5112" w:hanging="216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D5677F"/>
    <w:multiLevelType w:val="hybridMultilevel"/>
    <w:tmpl w:val="A000CC96"/>
    <w:lvl w:ilvl="0" w:tplc="D1507EFA">
      <w:start w:val="7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C02969"/>
    <w:multiLevelType w:val="hybridMultilevel"/>
    <w:tmpl w:val="AF667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4"/>
  </w:num>
  <w:num w:numId="17">
    <w:abstractNumId w:val="17"/>
  </w:num>
  <w:num w:numId="18">
    <w:abstractNumId w:val="12"/>
  </w:num>
  <w:num w:numId="19">
    <w:abstractNumId w:val="23"/>
  </w:num>
  <w:num w:numId="20">
    <w:abstractNumId w:val="21"/>
  </w:num>
  <w:num w:numId="21">
    <w:abstractNumId w:val="13"/>
  </w:num>
  <w:num w:numId="22">
    <w:abstractNumId w:val="16"/>
  </w:num>
  <w:num w:numId="23">
    <w:abstractNumId w:val="22"/>
  </w:num>
  <w:num w:numId="24">
    <w:abstractNumId w:val="19"/>
  </w:num>
  <w:num w:numId="25">
    <w:abstractNumId w:val="11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0D"/>
    <w:rsid w:val="0002739C"/>
    <w:rsid w:val="0003070B"/>
    <w:rsid w:val="000A38E2"/>
    <w:rsid w:val="000A4F59"/>
    <w:rsid w:val="000B69C0"/>
    <w:rsid w:val="00101AEC"/>
    <w:rsid w:val="0013333C"/>
    <w:rsid w:val="00141A4C"/>
    <w:rsid w:val="00141F14"/>
    <w:rsid w:val="001B29CF"/>
    <w:rsid w:val="001F0C36"/>
    <w:rsid w:val="002268A9"/>
    <w:rsid w:val="00274392"/>
    <w:rsid w:val="0028220F"/>
    <w:rsid w:val="00290D4A"/>
    <w:rsid w:val="002C44C4"/>
    <w:rsid w:val="002F2A78"/>
    <w:rsid w:val="00356C14"/>
    <w:rsid w:val="00396D5B"/>
    <w:rsid w:val="003D308A"/>
    <w:rsid w:val="004251AF"/>
    <w:rsid w:val="00433F40"/>
    <w:rsid w:val="00447D92"/>
    <w:rsid w:val="004C334A"/>
    <w:rsid w:val="004C5A0D"/>
    <w:rsid w:val="004F4C6B"/>
    <w:rsid w:val="00525FF9"/>
    <w:rsid w:val="005565DF"/>
    <w:rsid w:val="005B3F19"/>
    <w:rsid w:val="0060084E"/>
    <w:rsid w:val="00617B26"/>
    <w:rsid w:val="006270A9"/>
    <w:rsid w:val="00675956"/>
    <w:rsid w:val="00681034"/>
    <w:rsid w:val="0069168B"/>
    <w:rsid w:val="006C2E6C"/>
    <w:rsid w:val="007068CD"/>
    <w:rsid w:val="007120D6"/>
    <w:rsid w:val="007840E1"/>
    <w:rsid w:val="007C55F3"/>
    <w:rsid w:val="007D0AA0"/>
    <w:rsid w:val="007F2839"/>
    <w:rsid w:val="00816216"/>
    <w:rsid w:val="0087381C"/>
    <w:rsid w:val="0087734B"/>
    <w:rsid w:val="008A5F36"/>
    <w:rsid w:val="008D011F"/>
    <w:rsid w:val="009D5933"/>
    <w:rsid w:val="00A52F6D"/>
    <w:rsid w:val="00A75FE7"/>
    <w:rsid w:val="00AB49CB"/>
    <w:rsid w:val="00AF6535"/>
    <w:rsid w:val="00B457B7"/>
    <w:rsid w:val="00B81641"/>
    <w:rsid w:val="00B925C9"/>
    <w:rsid w:val="00BD768D"/>
    <w:rsid w:val="00BE4A9D"/>
    <w:rsid w:val="00C0038E"/>
    <w:rsid w:val="00C5761D"/>
    <w:rsid w:val="00C61F8E"/>
    <w:rsid w:val="00C81B67"/>
    <w:rsid w:val="00C820D1"/>
    <w:rsid w:val="00C94454"/>
    <w:rsid w:val="00CF693E"/>
    <w:rsid w:val="00CF6957"/>
    <w:rsid w:val="00E83E4B"/>
    <w:rsid w:val="00ED0E8E"/>
    <w:rsid w:val="00ED5009"/>
    <w:rsid w:val="00F3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microsoft.com/office/2007/relationships/stylesWithEffects" Target="stylesWithEffects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flawer\Downloads\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9A3C45-9331-4876-AA43-38F42AC7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612</TotalTime>
  <Pages>14</Pages>
  <Words>193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Moflawer</dc:creator>
  <cp:lastModifiedBy>Mustafa Moflawer</cp:lastModifiedBy>
  <cp:revision>13</cp:revision>
  <dcterms:created xsi:type="dcterms:W3CDTF">2017-10-23T22:11:00Z</dcterms:created>
  <dcterms:modified xsi:type="dcterms:W3CDTF">2017-12-12T00:10:00Z</dcterms:modified>
  <cp:version/>
</cp:coreProperties>
</file>